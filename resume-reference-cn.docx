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D7EE5" w14:textId="77777777" w:rsidR="00F36D78" w:rsidRPr="00D726B1" w:rsidRDefault="00882278" w:rsidP="0025650D">
      <w:pPr>
        <w:pStyle w:val="a3"/>
        <w:spacing w:before="0" w:after="0"/>
        <w:jc w:val="left"/>
        <w:rPr>
          <w:rFonts w:hint="eastAsia"/>
          <w:sz w:val="72"/>
          <w:szCs w:val="72"/>
          <w:lang w:eastAsia="zh-CN"/>
        </w:rPr>
      </w:pPr>
      <w:r>
        <w:rPr>
          <w:rFonts w:ascii="MS Mincho" w:eastAsia="MS Mincho" w:hAnsi="MS Mincho" w:cs="MS Mincho"/>
          <w:sz w:val="72"/>
          <w:szCs w:val="72"/>
          <w:lang w:eastAsia="zh-CN"/>
        </w:rPr>
        <w:t>吴</w:t>
      </w:r>
      <w:r>
        <w:rPr>
          <w:rFonts w:ascii="SimSun" w:eastAsia="SimSun" w:hAnsi="SimSun" w:cs="SimSun"/>
          <w:sz w:val="72"/>
          <w:szCs w:val="72"/>
          <w:lang w:eastAsia="zh-CN"/>
        </w:rPr>
        <w:t>晓</w:t>
      </w:r>
    </w:p>
    <w:p w14:paraId="763A0303" w14:textId="77777777" w:rsidR="00F36D78" w:rsidRDefault="00882278" w:rsidP="0025650D">
      <w:pPr>
        <w:pStyle w:val="3"/>
        <w:rPr>
          <w:rFonts w:hint="eastAsia"/>
        </w:rPr>
      </w:pPr>
      <w:bookmarkStart w:id="0" w:name="front-end-web-developer"/>
      <w:r>
        <w:rPr>
          <w:rFonts w:ascii="MS Mincho" w:eastAsia="MS Mincho" w:hAnsi="MS Mincho" w:cs="MS Mincho"/>
        </w:rPr>
        <w:t>前后端</w:t>
      </w:r>
      <w:bookmarkStart w:id="1" w:name="_GoBack"/>
      <w:bookmarkEnd w:id="1"/>
    </w:p>
    <w:bookmarkEnd w:id="0"/>
    <w:p w14:paraId="2A92729E" w14:textId="77777777" w:rsidR="00F36D78" w:rsidRDefault="00B37406" w:rsidP="00D726B1">
      <w:pPr>
        <w:numPr>
          <w:ilvl w:val="0"/>
          <w:numId w:val="2"/>
        </w:numPr>
        <w:spacing w:after="0"/>
        <w:ind w:left="475" w:hanging="475"/>
      </w:pPr>
      <w:r>
        <w:t xml:space="preserve">On Twitter as </w:t>
      </w:r>
      <w:hyperlink r:id="rId7">
        <w:r>
          <w:rPr>
            <w:rStyle w:val="Hyperlink1"/>
          </w:rPr>
          <w:t>@tudorstudio</w:t>
        </w:r>
      </w:hyperlink>
    </w:p>
    <w:p w14:paraId="4F43D9DC" w14:textId="77777777" w:rsidR="00F36D78" w:rsidRDefault="00B37406" w:rsidP="00D726B1">
      <w:pPr>
        <w:numPr>
          <w:ilvl w:val="0"/>
          <w:numId w:val="2"/>
        </w:numPr>
        <w:spacing w:after="0"/>
        <w:ind w:left="475" w:hanging="475"/>
      </w:pPr>
      <w:r>
        <w:t xml:space="preserve">On GitHub as </w:t>
      </w:r>
      <w:hyperlink r:id="rId8">
        <w:r>
          <w:rPr>
            <w:rStyle w:val="Hyperlink1"/>
          </w:rPr>
          <w:t>smt</w:t>
        </w:r>
      </w:hyperlink>
    </w:p>
    <w:p w14:paraId="7909AB2E" w14:textId="77777777" w:rsidR="00F36D78" w:rsidRDefault="00B37406" w:rsidP="00D726B1">
      <w:pPr>
        <w:numPr>
          <w:ilvl w:val="0"/>
          <w:numId w:val="2"/>
        </w:numPr>
        <w:spacing w:after="0"/>
        <w:ind w:left="475" w:hanging="475"/>
      </w:pPr>
      <w:r>
        <w:t xml:space="preserve">Blogging at </w:t>
      </w:r>
      <w:hyperlink r:id="rId9">
        <w:r>
          <w:rPr>
            <w:rStyle w:val="Hyperlink1"/>
          </w:rPr>
          <w:t>stephentudor.com</w:t>
        </w:r>
      </w:hyperlink>
    </w:p>
    <w:p w14:paraId="02F8F0E3" w14:textId="77777777" w:rsidR="00F36D78" w:rsidRDefault="00B37406" w:rsidP="00D726B1">
      <w:pPr>
        <w:numPr>
          <w:ilvl w:val="0"/>
          <w:numId w:val="2"/>
        </w:numPr>
        <w:spacing w:after="0"/>
        <w:ind w:left="475" w:hanging="475"/>
      </w:pPr>
      <w:r>
        <w:t xml:space="preserve">Answering calls at </w:t>
      </w:r>
      <w:hyperlink r:id="rId10">
        <w:r>
          <w:rPr>
            <w:rStyle w:val="Hyperlink1"/>
          </w:rPr>
          <w:t>610-590-4484</w:t>
        </w:r>
      </w:hyperlink>
    </w:p>
    <w:p w14:paraId="233DDA9B" w14:textId="77777777" w:rsidR="00F36D78" w:rsidRDefault="00B37406" w:rsidP="00D726B1">
      <w:pPr>
        <w:numPr>
          <w:ilvl w:val="0"/>
          <w:numId w:val="2"/>
        </w:numPr>
        <w:spacing w:after="0"/>
        <w:ind w:left="475" w:hanging="475"/>
      </w:pPr>
      <w:r>
        <w:t xml:space="preserve">Returning emails at </w:t>
      </w:r>
      <w:hyperlink r:id="rId11">
        <w:r>
          <w:rPr>
            <w:rStyle w:val="Hyperlink1"/>
          </w:rPr>
          <w:t>s@stephentudor.com</w:t>
        </w:r>
      </w:hyperlink>
    </w:p>
    <w:p w14:paraId="16F8313F" w14:textId="77777777" w:rsidR="00F36D78" w:rsidRDefault="00B37406">
      <w:r>
        <w:t>Experienced front-end developer who has led development for multiple successful $1MM+ projects. Passionate about building high quality apps and user interfaces with modern web technologies. Able to execute a product or project end-to-end through being conversant in server-side engineering, visual/UX design, and project management practices.</w:t>
      </w:r>
    </w:p>
    <w:p w14:paraId="4A860C90" w14:textId="77777777" w:rsidR="00F36D78" w:rsidRDefault="00882278">
      <w:pPr>
        <w:pStyle w:val="1"/>
        <w:rPr>
          <w:rFonts w:hint="eastAsia"/>
          <w:lang w:eastAsia="zh-CN"/>
        </w:rPr>
      </w:pPr>
      <w:bookmarkStart w:id="2" w:name="specialties"/>
      <w:r>
        <w:rPr>
          <w:rFonts w:ascii="MS Mincho" w:eastAsia="MS Mincho" w:hAnsi="MS Mincho" w:cs="MS Mincho"/>
          <w:lang w:eastAsia="zh-CN"/>
        </w:rPr>
        <w:t>特</w:t>
      </w:r>
      <w:r>
        <w:rPr>
          <w:rFonts w:ascii="SimSun" w:eastAsia="SimSun" w:hAnsi="SimSun" w:cs="SimSun"/>
          <w:lang w:eastAsia="zh-CN"/>
        </w:rPr>
        <w:t>长</w:t>
      </w:r>
    </w:p>
    <w:bookmarkEnd w:id="2"/>
    <w:p w14:paraId="139CBF84" w14:textId="77777777" w:rsidR="00F36D78" w:rsidRDefault="00B37406">
      <w:r>
        <w:t>Authoring great user experiences with JavaScript, HTML, and CSS. Managing and mentoring junior web developers. Writing white papers and API documentation. Experienced in the black art of software estimation, particularly as it pertains to the client side. Offers a strong background in many diverse web technologies and frameworks.</w:t>
      </w:r>
    </w:p>
    <w:p w14:paraId="7F6BDE33" w14:textId="77777777" w:rsidR="00F36D78" w:rsidRDefault="00882278">
      <w:pPr>
        <w:pStyle w:val="1"/>
        <w:rPr>
          <w:rFonts w:hint="eastAsia"/>
          <w:lang w:eastAsia="zh-CN"/>
        </w:rPr>
      </w:pPr>
      <w:bookmarkStart w:id="3" w:name="experience"/>
      <w:r>
        <w:rPr>
          <w:rFonts w:ascii="SimSun" w:eastAsia="SimSun" w:hAnsi="SimSun" w:cs="SimSun"/>
          <w:lang w:eastAsia="zh-CN"/>
        </w:rPr>
        <w:t>经验</w:t>
      </w:r>
    </w:p>
    <w:p w14:paraId="68385405" w14:textId="77777777" w:rsidR="00F36D78" w:rsidRDefault="00882278">
      <w:pPr>
        <w:pStyle w:val="1"/>
        <w:rPr>
          <w:rFonts w:hint="eastAsia"/>
        </w:rPr>
      </w:pPr>
      <w:bookmarkStart w:id="4" w:name="skills-expertise"/>
      <w:bookmarkEnd w:id="3"/>
      <w:r>
        <w:rPr>
          <w:rFonts w:ascii="MS Mincho" w:eastAsia="MS Mincho" w:hAnsi="MS Mincho" w:cs="MS Mincho"/>
        </w:rPr>
        <w:t>技能</w:t>
      </w:r>
    </w:p>
    <w:bookmarkEnd w:id="4"/>
    <w:p w14:paraId="53FC29A5" w14:textId="77777777" w:rsidR="00F36D78" w:rsidRDefault="00B37406">
      <w:r>
        <w:t xml:space="preserve">These are languages, tools, and practices to which I have had exposure over the past 6 years or so. Those things which enjoy routine usage in my daily work are emphasized with </w:t>
      </w:r>
      <w:r>
        <w:rPr>
          <w:b/>
        </w:rPr>
        <w:t>boldface</w:t>
      </w:r>
      <w:r>
        <w:t xml:space="preserve"> type and prioritized.</w:t>
      </w:r>
    </w:p>
    <w:p w14:paraId="0BD67304" w14:textId="77777777" w:rsidR="00F36D78" w:rsidRDefault="00882278">
      <w:pPr>
        <w:pStyle w:val="2"/>
        <w:rPr>
          <w:rFonts w:hint="eastAsia"/>
          <w:lang w:eastAsia="zh-CN"/>
        </w:rPr>
      </w:pPr>
      <w:bookmarkStart w:id="5" w:name="programming-languages"/>
      <w:r>
        <w:rPr>
          <w:rFonts w:ascii="SimSun" w:eastAsia="SimSun" w:hAnsi="SimSun" w:cs="SimSun"/>
          <w:lang w:eastAsia="zh-CN"/>
        </w:rPr>
        <w:t>语</w:t>
      </w:r>
      <w:r>
        <w:rPr>
          <w:rFonts w:ascii="MS Mincho" w:eastAsia="MS Mincho" w:hAnsi="MS Mincho" w:cs="MS Mincho"/>
          <w:lang w:eastAsia="zh-CN"/>
        </w:rPr>
        <w:t>言</w:t>
      </w:r>
    </w:p>
    <w:bookmarkEnd w:id="5"/>
    <w:p w14:paraId="3D070C49" w14:textId="77777777" w:rsidR="00F36D78" w:rsidRDefault="00B37406" w:rsidP="00D726B1">
      <w:pPr>
        <w:numPr>
          <w:ilvl w:val="0"/>
          <w:numId w:val="3"/>
        </w:numPr>
        <w:spacing w:after="0"/>
        <w:ind w:left="475" w:hanging="475"/>
      </w:pPr>
      <w:r>
        <w:fldChar w:fldCharType="begin"/>
      </w:r>
      <w:r>
        <w:instrText xml:space="preserve"> HYPERLINK "http://developer.mozilla.org/en/JavaScript" \h </w:instrText>
      </w:r>
      <w:r>
        <w:fldChar w:fldCharType="separate"/>
      </w:r>
      <w:r>
        <w:rPr>
          <w:rStyle w:val="Hyperlink1"/>
          <w:b/>
        </w:rPr>
        <w:t>JavaScript</w:t>
      </w:r>
      <w:r>
        <w:rPr>
          <w:rStyle w:val="Hyperlink1"/>
          <w:b/>
        </w:rPr>
        <w:fldChar w:fldCharType="end"/>
      </w:r>
    </w:p>
    <w:p w14:paraId="526F3053" w14:textId="77777777" w:rsidR="00F36D78" w:rsidRDefault="00C066DE" w:rsidP="00D726B1">
      <w:pPr>
        <w:numPr>
          <w:ilvl w:val="0"/>
          <w:numId w:val="3"/>
        </w:numPr>
        <w:spacing w:after="0"/>
      </w:pPr>
      <w:hyperlink r:id="rId12">
        <w:r w:rsidR="00B37406">
          <w:rPr>
            <w:rStyle w:val="Hyperlink1"/>
            <w:b/>
          </w:rPr>
          <w:t>Ruby</w:t>
        </w:r>
      </w:hyperlink>
    </w:p>
    <w:p w14:paraId="0E9DB7E6" w14:textId="77777777" w:rsidR="00F36D78" w:rsidRDefault="00C066DE" w:rsidP="00D726B1">
      <w:pPr>
        <w:numPr>
          <w:ilvl w:val="0"/>
          <w:numId w:val="3"/>
        </w:numPr>
        <w:spacing w:after="0"/>
      </w:pPr>
      <w:hyperlink r:id="rId13">
        <w:r w:rsidR="00B37406">
          <w:rPr>
            <w:rStyle w:val="Hyperlink1"/>
          </w:rPr>
          <w:t>Java</w:t>
        </w:r>
      </w:hyperlink>
    </w:p>
    <w:p w14:paraId="53A49A91" w14:textId="77777777" w:rsidR="00F36D78" w:rsidRDefault="00C066DE" w:rsidP="00D726B1">
      <w:pPr>
        <w:numPr>
          <w:ilvl w:val="0"/>
          <w:numId w:val="3"/>
        </w:numPr>
        <w:spacing w:after="0"/>
      </w:pPr>
      <w:hyperlink r:id="rId14">
        <w:r w:rsidR="00B37406">
          <w:rPr>
            <w:rStyle w:val="Hyperlink1"/>
          </w:rPr>
          <w:t>JSTL</w:t>
        </w:r>
      </w:hyperlink>
    </w:p>
    <w:p w14:paraId="6CCA865D" w14:textId="77777777" w:rsidR="00F36D78" w:rsidRDefault="00C066DE" w:rsidP="00D726B1">
      <w:pPr>
        <w:numPr>
          <w:ilvl w:val="0"/>
          <w:numId w:val="3"/>
        </w:numPr>
        <w:spacing w:after="0"/>
      </w:pPr>
      <w:hyperlink r:id="rId15">
        <w:r w:rsidR="00B37406">
          <w:rPr>
            <w:rStyle w:val="Hyperlink1"/>
          </w:rPr>
          <w:t>PHP</w:t>
        </w:r>
      </w:hyperlink>
    </w:p>
    <w:p w14:paraId="309187E3" w14:textId="77777777" w:rsidR="00F36D78" w:rsidRDefault="00C066DE" w:rsidP="00D726B1">
      <w:pPr>
        <w:numPr>
          <w:ilvl w:val="0"/>
          <w:numId w:val="3"/>
        </w:numPr>
        <w:spacing w:after="0"/>
      </w:pPr>
      <w:hyperlink r:id="rId16">
        <w:r w:rsidR="00B37406">
          <w:rPr>
            <w:rStyle w:val="Hyperlink1"/>
          </w:rPr>
          <w:t>Python</w:t>
        </w:r>
      </w:hyperlink>
    </w:p>
    <w:p w14:paraId="5A16CABB" w14:textId="77777777" w:rsidR="00F36D78" w:rsidRDefault="00882278">
      <w:pPr>
        <w:pStyle w:val="2"/>
        <w:rPr>
          <w:rFonts w:hint="eastAsia"/>
          <w:lang w:eastAsia="zh-CN"/>
        </w:rPr>
      </w:pPr>
      <w:bookmarkStart w:id="6" w:name="markuptemplating-languages-preprocessors"/>
      <w:r>
        <w:rPr>
          <w:rFonts w:ascii="MS Mincho" w:eastAsia="MS Mincho" w:hAnsi="MS Mincho" w:cs="MS Mincho"/>
          <w:lang w:eastAsia="zh-CN"/>
        </w:rPr>
        <w:t>格式</w:t>
      </w:r>
    </w:p>
    <w:bookmarkEnd w:id="6"/>
    <w:p w14:paraId="376C5BC6" w14:textId="77777777" w:rsidR="00F36D78" w:rsidRDefault="00B37406" w:rsidP="00D726B1">
      <w:pPr>
        <w:numPr>
          <w:ilvl w:val="0"/>
          <w:numId w:val="4"/>
        </w:numPr>
        <w:spacing w:after="0"/>
        <w:ind w:left="475" w:hanging="475"/>
      </w:pPr>
      <w:r>
        <w:fldChar w:fldCharType="begin"/>
      </w:r>
      <w:r>
        <w:instrText xml:space="preserve"> HYPERLINK "http://www.w3.org/Style/CSS/Overview.en.html" \h </w:instrText>
      </w:r>
      <w:r>
        <w:fldChar w:fldCharType="separate"/>
      </w:r>
      <w:r>
        <w:rPr>
          <w:rStyle w:val="Hyperlink1"/>
          <w:b/>
        </w:rPr>
        <w:t>CSS, CSS3</w:t>
      </w:r>
      <w:r>
        <w:rPr>
          <w:rStyle w:val="Hyperlink1"/>
          <w:b/>
        </w:rPr>
        <w:fldChar w:fldCharType="end"/>
      </w:r>
    </w:p>
    <w:p w14:paraId="53098DBA" w14:textId="77777777" w:rsidR="00F36D78" w:rsidRDefault="00C066DE" w:rsidP="00D726B1">
      <w:pPr>
        <w:numPr>
          <w:ilvl w:val="0"/>
          <w:numId w:val="4"/>
        </w:numPr>
        <w:spacing w:after="0"/>
        <w:ind w:left="475" w:hanging="475"/>
      </w:pPr>
      <w:hyperlink r:id="rId17">
        <w:r w:rsidR="00B37406">
          <w:rPr>
            <w:rStyle w:val="Hyperlink1"/>
            <w:b/>
          </w:rPr>
          <w:t>HTML, HTML 5</w:t>
        </w:r>
      </w:hyperlink>
    </w:p>
    <w:p w14:paraId="308EE765" w14:textId="77777777" w:rsidR="00F36D78" w:rsidRDefault="00C066DE" w:rsidP="00D726B1">
      <w:pPr>
        <w:numPr>
          <w:ilvl w:val="0"/>
          <w:numId w:val="4"/>
        </w:numPr>
        <w:spacing w:after="0"/>
        <w:ind w:left="475" w:hanging="475"/>
      </w:pPr>
      <w:hyperlink r:id="rId18">
        <w:r w:rsidR="00B37406">
          <w:rPr>
            <w:rStyle w:val="Hyperlink1"/>
            <w:b/>
          </w:rPr>
          <w:t>Liquid</w:t>
        </w:r>
      </w:hyperlink>
    </w:p>
    <w:p w14:paraId="754FEAD3" w14:textId="77777777" w:rsidR="00F36D78" w:rsidRDefault="00C066DE" w:rsidP="00D726B1">
      <w:pPr>
        <w:numPr>
          <w:ilvl w:val="0"/>
          <w:numId w:val="4"/>
        </w:numPr>
        <w:spacing w:after="0"/>
        <w:ind w:left="475" w:hanging="475"/>
      </w:pPr>
      <w:hyperlink r:id="rId19">
        <w:r w:rsidR="00B37406">
          <w:rPr>
            <w:rStyle w:val="Hyperlink1"/>
            <w:b/>
          </w:rPr>
          <w:t>Markdown</w:t>
        </w:r>
      </w:hyperlink>
    </w:p>
    <w:p w14:paraId="15F09864" w14:textId="77777777" w:rsidR="00F36D78" w:rsidRDefault="00C066DE" w:rsidP="00D726B1">
      <w:pPr>
        <w:numPr>
          <w:ilvl w:val="0"/>
          <w:numId w:val="4"/>
        </w:numPr>
        <w:spacing w:after="0"/>
        <w:ind w:left="475" w:hanging="475"/>
      </w:pPr>
      <w:hyperlink r:id="rId20">
        <w:r w:rsidR="00B37406">
          <w:rPr>
            <w:rStyle w:val="Hyperlink1"/>
            <w:b/>
          </w:rPr>
          <w:t>SASS</w:t>
        </w:r>
      </w:hyperlink>
    </w:p>
    <w:p w14:paraId="4A12F1FE" w14:textId="77777777" w:rsidR="00F36D78" w:rsidRDefault="00C066DE" w:rsidP="00D726B1">
      <w:pPr>
        <w:numPr>
          <w:ilvl w:val="0"/>
          <w:numId w:val="4"/>
        </w:numPr>
        <w:spacing w:after="0"/>
        <w:ind w:left="475" w:hanging="475"/>
      </w:pPr>
      <w:hyperlink r:id="rId21">
        <w:r w:rsidR="00B37406">
          <w:rPr>
            <w:rStyle w:val="Hyperlink1"/>
          </w:rPr>
          <w:t>CoffeeScript</w:t>
        </w:r>
      </w:hyperlink>
    </w:p>
    <w:p w14:paraId="53DA89EB" w14:textId="77777777" w:rsidR="00F36D78" w:rsidRDefault="00C066DE" w:rsidP="00D726B1">
      <w:pPr>
        <w:numPr>
          <w:ilvl w:val="0"/>
          <w:numId w:val="4"/>
        </w:numPr>
        <w:spacing w:after="0"/>
        <w:ind w:left="475" w:hanging="475"/>
      </w:pPr>
      <w:hyperlink r:id="rId22">
        <w:r w:rsidR="00B37406">
          <w:rPr>
            <w:rStyle w:val="Hyperlink1"/>
          </w:rPr>
          <w:t>ERB/eRuby</w:t>
        </w:r>
      </w:hyperlink>
    </w:p>
    <w:p w14:paraId="01E9E4C0" w14:textId="77777777" w:rsidR="00F36D78" w:rsidRDefault="00C066DE" w:rsidP="00D726B1">
      <w:pPr>
        <w:numPr>
          <w:ilvl w:val="0"/>
          <w:numId w:val="4"/>
        </w:numPr>
        <w:spacing w:after="0"/>
        <w:ind w:left="475" w:hanging="475"/>
      </w:pPr>
      <w:hyperlink r:id="rId23">
        <w:r w:rsidR="00B37406">
          <w:rPr>
            <w:rStyle w:val="Hyperlink1"/>
          </w:rPr>
          <w:t>Haml</w:t>
        </w:r>
      </w:hyperlink>
    </w:p>
    <w:p w14:paraId="04F94E34" w14:textId="77777777" w:rsidR="00F36D78" w:rsidRDefault="00C066DE" w:rsidP="00D726B1">
      <w:pPr>
        <w:numPr>
          <w:ilvl w:val="0"/>
          <w:numId w:val="4"/>
        </w:numPr>
        <w:spacing w:after="0"/>
        <w:ind w:left="475" w:hanging="475"/>
      </w:pPr>
      <w:hyperlink r:id="rId24">
        <w:r w:rsidR="00B37406">
          <w:rPr>
            <w:rStyle w:val="Hyperlink1"/>
          </w:rPr>
          <w:t>Handlebars.js</w:t>
        </w:r>
      </w:hyperlink>
    </w:p>
    <w:p w14:paraId="6B39DA10" w14:textId="77777777" w:rsidR="00F36D78" w:rsidRDefault="00C066DE" w:rsidP="00D726B1">
      <w:pPr>
        <w:numPr>
          <w:ilvl w:val="0"/>
          <w:numId w:val="4"/>
        </w:numPr>
        <w:spacing w:after="0"/>
        <w:ind w:left="475" w:hanging="475"/>
      </w:pPr>
      <w:hyperlink r:id="rId25">
        <w:r w:rsidR="00B37406">
          <w:rPr>
            <w:rStyle w:val="Hyperlink1"/>
          </w:rPr>
          <w:t>ISML</w:t>
        </w:r>
      </w:hyperlink>
    </w:p>
    <w:p w14:paraId="256F78FD" w14:textId="77777777" w:rsidR="00F36D78" w:rsidRDefault="00C066DE" w:rsidP="00D726B1">
      <w:pPr>
        <w:numPr>
          <w:ilvl w:val="0"/>
          <w:numId w:val="4"/>
        </w:numPr>
        <w:spacing w:after="0"/>
        <w:ind w:left="475" w:hanging="475"/>
      </w:pPr>
      <w:hyperlink r:id="rId26">
        <w:r w:rsidR="00B37406">
          <w:rPr>
            <w:rStyle w:val="Hyperlink1"/>
          </w:rPr>
          <w:t>jQuery.tmpl</w:t>
        </w:r>
      </w:hyperlink>
    </w:p>
    <w:p w14:paraId="40813CBB" w14:textId="77777777" w:rsidR="00F36D78" w:rsidRDefault="00C066DE" w:rsidP="00D726B1">
      <w:pPr>
        <w:numPr>
          <w:ilvl w:val="0"/>
          <w:numId w:val="4"/>
        </w:numPr>
        <w:spacing w:after="0"/>
        <w:ind w:left="475" w:hanging="475"/>
      </w:pPr>
      <w:hyperlink r:id="rId27">
        <w:r w:rsidR="00B37406">
          <w:rPr>
            <w:rStyle w:val="Hyperlink1"/>
          </w:rPr>
          <w:t>LESS</w:t>
        </w:r>
      </w:hyperlink>
    </w:p>
    <w:p w14:paraId="39039BF7" w14:textId="77777777" w:rsidR="00F36D78" w:rsidRDefault="00C066DE" w:rsidP="00D726B1">
      <w:pPr>
        <w:numPr>
          <w:ilvl w:val="0"/>
          <w:numId w:val="4"/>
        </w:numPr>
        <w:spacing w:after="0"/>
        <w:ind w:left="475" w:hanging="475"/>
      </w:pPr>
      <w:hyperlink r:id="rId28">
        <w:r w:rsidR="00B37406">
          <w:rPr>
            <w:rStyle w:val="Hyperlink1"/>
          </w:rPr>
          <w:t>Mustache</w:t>
        </w:r>
      </w:hyperlink>
    </w:p>
    <w:p w14:paraId="5A8317E3" w14:textId="77777777" w:rsidR="00F36D78" w:rsidRDefault="00C066DE" w:rsidP="00D726B1">
      <w:pPr>
        <w:numPr>
          <w:ilvl w:val="0"/>
          <w:numId w:val="4"/>
        </w:numPr>
        <w:spacing w:after="0"/>
        <w:ind w:left="475" w:hanging="475"/>
      </w:pPr>
      <w:hyperlink r:id="rId29">
        <w:r w:rsidR="00B37406">
          <w:rPr>
            <w:rStyle w:val="Hyperlink1"/>
          </w:rPr>
          <w:t>Smarty</w:t>
        </w:r>
      </w:hyperlink>
    </w:p>
    <w:p w14:paraId="72385267" w14:textId="77777777" w:rsidR="00F36D78" w:rsidRDefault="00C066DE" w:rsidP="00D726B1">
      <w:pPr>
        <w:numPr>
          <w:ilvl w:val="0"/>
          <w:numId w:val="4"/>
        </w:numPr>
        <w:spacing w:after="0"/>
        <w:ind w:left="475" w:hanging="475"/>
      </w:pPr>
      <w:hyperlink r:id="rId30">
        <w:r w:rsidR="00B37406">
          <w:rPr>
            <w:rStyle w:val="Hyperlink1"/>
          </w:rPr>
          <w:t>XML</w:t>
        </w:r>
      </w:hyperlink>
    </w:p>
    <w:p w14:paraId="75BE2BAE" w14:textId="77777777" w:rsidR="00F36D78" w:rsidRDefault="00882278">
      <w:pPr>
        <w:pStyle w:val="2"/>
        <w:rPr>
          <w:rFonts w:hint="eastAsia"/>
          <w:lang w:eastAsia="zh-CN"/>
        </w:rPr>
      </w:pPr>
      <w:bookmarkStart w:id="7" w:name="frameworks-apis"/>
      <w:r>
        <w:rPr>
          <w:rFonts w:ascii="MS Mincho" w:eastAsia="MS Mincho" w:hAnsi="MS Mincho" w:cs="MS Mincho"/>
          <w:lang w:eastAsia="zh-CN"/>
        </w:rPr>
        <w:t>架构及</w:t>
      </w:r>
      <w:r>
        <w:rPr>
          <w:lang w:eastAsia="zh-CN"/>
        </w:rPr>
        <w:t>api</w:t>
      </w:r>
    </w:p>
    <w:bookmarkEnd w:id="7"/>
    <w:p w14:paraId="1B9EB291" w14:textId="77777777" w:rsidR="00F36D78" w:rsidRDefault="00B37406" w:rsidP="00D726B1">
      <w:pPr>
        <w:numPr>
          <w:ilvl w:val="0"/>
          <w:numId w:val="5"/>
        </w:numPr>
        <w:spacing w:after="0"/>
        <w:ind w:left="475" w:hanging="475"/>
      </w:pPr>
      <w:r>
        <w:fldChar w:fldCharType="begin"/>
      </w:r>
      <w:r>
        <w:instrText xml:space="preserve"> HYPERLINK "http://documentcloud.github.com/backbone" \h </w:instrText>
      </w:r>
      <w:r>
        <w:fldChar w:fldCharType="separate"/>
      </w:r>
      <w:r>
        <w:rPr>
          <w:rStyle w:val="Hyperlink1"/>
          <w:b/>
        </w:rPr>
        <w:t>Backbone.js</w:t>
      </w:r>
      <w:r>
        <w:rPr>
          <w:rStyle w:val="Hyperlink1"/>
          <w:b/>
        </w:rPr>
        <w:fldChar w:fldCharType="end"/>
      </w:r>
    </w:p>
    <w:p w14:paraId="32351DFF" w14:textId="77777777" w:rsidR="00F36D78" w:rsidRDefault="00C066DE" w:rsidP="00D726B1">
      <w:pPr>
        <w:numPr>
          <w:ilvl w:val="0"/>
          <w:numId w:val="5"/>
        </w:numPr>
        <w:spacing w:after="0"/>
        <w:ind w:left="475" w:hanging="475"/>
      </w:pPr>
      <w:hyperlink r:id="rId31">
        <w:r w:rsidR="00B37406">
          <w:rPr>
            <w:rStyle w:val="Hyperlink1"/>
            <w:b/>
          </w:rPr>
          <w:t>Compass</w:t>
        </w:r>
      </w:hyperlink>
    </w:p>
    <w:p w14:paraId="3ACC97C1" w14:textId="77777777" w:rsidR="00F36D78" w:rsidRDefault="00C066DE" w:rsidP="00D726B1">
      <w:pPr>
        <w:numPr>
          <w:ilvl w:val="0"/>
          <w:numId w:val="5"/>
        </w:numPr>
        <w:spacing w:after="0"/>
        <w:ind w:left="475" w:hanging="475"/>
      </w:pPr>
      <w:hyperlink r:id="rId32">
        <w:r w:rsidR="00B37406">
          <w:rPr>
            <w:rStyle w:val="Hyperlink1"/>
            <w:b/>
          </w:rPr>
          <w:t>jQuery</w:t>
        </w:r>
      </w:hyperlink>
    </w:p>
    <w:p w14:paraId="55E691F7" w14:textId="77777777" w:rsidR="00F36D78" w:rsidRDefault="00C066DE" w:rsidP="00D726B1">
      <w:pPr>
        <w:numPr>
          <w:ilvl w:val="0"/>
          <w:numId w:val="5"/>
        </w:numPr>
        <w:spacing w:after="0"/>
        <w:ind w:left="475" w:hanging="475"/>
      </w:pPr>
      <w:hyperlink r:id="rId33">
        <w:r w:rsidR="00B37406">
          <w:rPr>
            <w:rStyle w:val="Hyperlink1"/>
          </w:rPr>
          <w:t>CodeIgniter</w:t>
        </w:r>
      </w:hyperlink>
    </w:p>
    <w:p w14:paraId="097A9C2E" w14:textId="77777777" w:rsidR="00F36D78" w:rsidRDefault="00C066DE" w:rsidP="00D726B1">
      <w:pPr>
        <w:numPr>
          <w:ilvl w:val="0"/>
          <w:numId w:val="5"/>
        </w:numPr>
        <w:spacing w:after="0"/>
        <w:ind w:left="475" w:hanging="475"/>
      </w:pPr>
      <w:hyperlink r:id="rId34">
        <w:r w:rsidR="00B37406">
          <w:rPr>
            <w:rStyle w:val="Hyperlink1"/>
          </w:rPr>
          <w:t>Django</w:t>
        </w:r>
      </w:hyperlink>
    </w:p>
    <w:p w14:paraId="3FC65652" w14:textId="77777777" w:rsidR="00F36D78" w:rsidRDefault="00C066DE" w:rsidP="00D726B1">
      <w:pPr>
        <w:numPr>
          <w:ilvl w:val="0"/>
          <w:numId w:val="5"/>
        </w:numPr>
        <w:spacing w:after="0"/>
        <w:ind w:left="475" w:hanging="475"/>
      </w:pPr>
      <w:hyperlink r:id="rId35">
        <w:r w:rsidR="00B37406">
          <w:rPr>
            <w:rStyle w:val="Hyperlink1"/>
          </w:rPr>
          <w:t>Dojo</w:t>
        </w:r>
      </w:hyperlink>
    </w:p>
    <w:p w14:paraId="36EA57D0" w14:textId="77777777" w:rsidR="00F36D78" w:rsidRDefault="00C066DE" w:rsidP="00D726B1">
      <w:pPr>
        <w:numPr>
          <w:ilvl w:val="0"/>
          <w:numId w:val="5"/>
        </w:numPr>
        <w:spacing w:after="0"/>
        <w:ind w:left="475" w:hanging="475"/>
      </w:pPr>
      <w:hyperlink r:id="rId36">
        <w:r w:rsidR="00B37406">
          <w:rPr>
            <w:rStyle w:val="Hyperlink1"/>
          </w:rPr>
          <w:t>ExpressionEngine</w:t>
        </w:r>
      </w:hyperlink>
    </w:p>
    <w:p w14:paraId="5737A01A" w14:textId="77777777" w:rsidR="00F36D78" w:rsidRDefault="00C066DE" w:rsidP="00D726B1">
      <w:pPr>
        <w:numPr>
          <w:ilvl w:val="0"/>
          <w:numId w:val="5"/>
        </w:numPr>
        <w:spacing w:after="0"/>
        <w:ind w:left="475" w:hanging="475"/>
      </w:pPr>
      <w:hyperlink r:id="rId37">
        <w:r w:rsidR="00B37406">
          <w:rPr>
            <w:rStyle w:val="Hyperlink1"/>
          </w:rPr>
          <w:t>FaceBook Open Graph</w:t>
        </w:r>
      </w:hyperlink>
    </w:p>
    <w:p w14:paraId="0C05E19C" w14:textId="77777777" w:rsidR="00F36D78" w:rsidRDefault="00C066DE" w:rsidP="00D726B1">
      <w:pPr>
        <w:numPr>
          <w:ilvl w:val="0"/>
          <w:numId w:val="5"/>
        </w:numPr>
        <w:spacing w:after="0"/>
        <w:ind w:left="475" w:hanging="475"/>
      </w:pPr>
      <w:hyperlink r:id="rId38">
        <w:r w:rsidR="00B37406">
          <w:rPr>
            <w:rStyle w:val="Hyperlink1"/>
          </w:rPr>
          <w:t>Gigya</w:t>
        </w:r>
      </w:hyperlink>
    </w:p>
    <w:p w14:paraId="58ACE12E" w14:textId="77777777" w:rsidR="00F36D78" w:rsidRDefault="00C066DE" w:rsidP="00D726B1">
      <w:pPr>
        <w:numPr>
          <w:ilvl w:val="0"/>
          <w:numId w:val="5"/>
        </w:numPr>
        <w:spacing w:after="0"/>
        <w:ind w:left="475" w:hanging="475"/>
      </w:pPr>
      <w:hyperlink r:id="rId39">
        <w:r w:rsidR="00B37406">
          <w:rPr>
            <w:rStyle w:val="Hyperlink1"/>
          </w:rPr>
          <w:t>Google Maps API</w:t>
        </w:r>
      </w:hyperlink>
    </w:p>
    <w:p w14:paraId="7B4794CC" w14:textId="77777777" w:rsidR="00F36D78" w:rsidRDefault="00C066DE" w:rsidP="00D726B1">
      <w:pPr>
        <w:numPr>
          <w:ilvl w:val="0"/>
          <w:numId w:val="5"/>
        </w:numPr>
        <w:spacing w:after="0"/>
        <w:ind w:left="475" w:hanging="475"/>
      </w:pPr>
      <w:hyperlink r:id="rId40">
        <w:r w:rsidR="00B37406">
          <w:rPr>
            <w:rStyle w:val="Hyperlink1"/>
          </w:rPr>
          <w:t>Middleman</w:t>
        </w:r>
      </w:hyperlink>
    </w:p>
    <w:p w14:paraId="04245651" w14:textId="77777777" w:rsidR="00F36D78" w:rsidRDefault="00C066DE" w:rsidP="00D726B1">
      <w:pPr>
        <w:numPr>
          <w:ilvl w:val="0"/>
          <w:numId w:val="5"/>
        </w:numPr>
        <w:spacing w:after="0"/>
        <w:ind w:left="475" w:hanging="475"/>
      </w:pPr>
      <w:hyperlink r:id="rId41">
        <w:r w:rsidR="00B37406">
          <w:rPr>
            <w:rStyle w:val="Hyperlink1"/>
          </w:rPr>
          <w:t>Node.js</w:t>
        </w:r>
      </w:hyperlink>
    </w:p>
    <w:p w14:paraId="01100CD0" w14:textId="77777777" w:rsidR="00F36D78" w:rsidRDefault="00C066DE" w:rsidP="00D726B1">
      <w:pPr>
        <w:numPr>
          <w:ilvl w:val="0"/>
          <w:numId w:val="5"/>
        </w:numPr>
        <w:spacing w:after="0"/>
        <w:ind w:left="475" w:hanging="475"/>
      </w:pPr>
      <w:hyperlink r:id="rId42">
        <w:r w:rsidR="00B37406">
          <w:rPr>
            <w:rStyle w:val="Hyperlink1"/>
          </w:rPr>
          <w:t>Prototype.js</w:t>
        </w:r>
      </w:hyperlink>
    </w:p>
    <w:p w14:paraId="5FC8418E" w14:textId="77777777" w:rsidR="00F36D78" w:rsidRDefault="00C066DE" w:rsidP="00D726B1">
      <w:pPr>
        <w:numPr>
          <w:ilvl w:val="0"/>
          <w:numId w:val="5"/>
        </w:numPr>
        <w:spacing w:after="0"/>
        <w:ind w:left="475" w:hanging="475"/>
      </w:pPr>
      <w:hyperlink r:id="rId43">
        <w:r w:rsidR="00B37406">
          <w:rPr>
            <w:rStyle w:val="Hyperlink1"/>
          </w:rPr>
          <w:t>Require.js</w:t>
        </w:r>
      </w:hyperlink>
    </w:p>
    <w:p w14:paraId="2087D50F" w14:textId="77777777" w:rsidR="00F36D78" w:rsidRDefault="00C066DE" w:rsidP="00D726B1">
      <w:pPr>
        <w:numPr>
          <w:ilvl w:val="0"/>
          <w:numId w:val="5"/>
        </w:numPr>
        <w:spacing w:after="0"/>
        <w:ind w:left="475" w:hanging="475"/>
      </w:pPr>
      <w:hyperlink r:id="rId44">
        <w:r w:rsidR="00B37406">
          <w:rPr>
            <w:rStyle w:val="Hyperlink1"/>
          </w:rPr>
          <w:t>Ruby on Rails</w:t>
        </w:r>
      </w:hyperlink>
    </w:p>
    <w:p w14:paraId="160551AE" w14:textId="77777777" w:rsidR="00F36D78" w:rsidRDefault="00C066DE" w:rsidP="00D726B1">
      <w:pPr>
        <w:numPr>
          <w:ilvl w:val="0"/>
          <w:numId w:val="5"/>
        </w:numPr>
        <w:spacing w:after="0"/>
        <w:ind w:left="475" w:hanging="475"/>
      </w:pPr>
      <w:hyperlink r:id="rId45">
        <w:r w:rsidR="00B37406">
          <w:rPr>
            <w:rStyle w:val="Hyperlink1"/>
          </w:rPr>
          <w:t>Sinatra</w:t>
        </w:r>
      </w:hyperlink>
    </w:p>
    <w:p w14:paraId="651B40A6" w14:textId="77777777" w:rsidR="00F36D78" w:rsidRDefault="00C066DE" w:rsidP="00D726B1">
      <w:pPr>
        <w:numPr>
          <w:ilvl w:val="0"/>
          <w:numId w:val="5"/>
        </w:numPr>
        <w:spacing w:after="0"/>
        <w:ind w:left="475" w:hanging="475"/>
      </w:pPr>
      <w:hyperlink r:id="rId46">
        <w:r w:rsidR="00B37406">
          <w:rPr>
            <w:rStyle w:val="Hyperlink1"/>
          </w:rPr>
          <w:t>Twitter API</w:t>
        </w:r>
      </w:hyperlink>
    </w:p>
    <w:p w14:paraId="618C023C" w14:textId="77777777" w:rsidR="00F36D78" w:rsidRDefault="00C066DE" w:rsidP="00D726B1">
      <w:pPr>
        <w:numPr>
          <w:ilvl w:val="0"/>
          <w:numId w:val="5"/>
        </w:numPr>
        <w:spacing w:after="0"/>
        <w:ind w:left="475" w:hanging="475"/>
      </w:pPr>
      <w:hyperlink r:id="rId47">
        <w:r w:rsidR="00B37406">
          <w:rPr>
            <w:rStyle w:val="Hyperlink1"/>
          </w:rPr>
          <w:t>Wordpress</w:t>
        </w:r>
      </w:hyperlink>
    </w:p>
    <w:p w14:paraId="533EA125" w14:textId="77777777" w:rsidR="00F36D78" w:rsidRDefault="00C066DE" w:rsidP="00D726B1">
      <w:pPr>
        <w:numPr>
          <w:ilvl w:val="0"/>
          <w:numId w:val="5"/>
        </w:numPr>
        <w:spacing w:after="0"/>
        <w:ind w:left="475" w:hanging="475"/>
      </w:pPr>
      <w:hyperlink r:id="rId48">
        <w:r w:rsidR="00B37406">
          <w:rPr>
            <w:rStyle w:val="Hyperlink1"/>
          </w:rPr>
          <w:t>YUI</w:t>
        </w:r>
      </w:hyperlink>
    </w:p>
    <w:p w14:paraId="24B8F11E" w14:textId="77777777" w:rsidR="00F36D78" w:rsidRDefault="00C066DE" w:rsidP="00D726B1">
      <w:pPr>
        <w:numPr>
          <w:ilvl w:val="0"/>
          <w:numId w:val="5"/>
        </w:numPr>
        <w:spacing w:after="0"/>
        <w:ind w:left="475" w:hanging="475"/>
      </w:pPr>
      <w:hyperlink r:id="rId49">
        <w:r w:rsidR="00B37406">
          <w:rPr>
            <w:rStyle w:val="Hyperlink1"/>
          </w:rPr>
          <w:t>Zend Framework</w:t>
        </w:r>
      </w:hyperlink>
    </w:p>
    <w:p w14:paraId="6606DC38" w14:textId="77777777" w:rsidR="00F36D78" w:rsidRDefault="00882278">
      <w:pPr>
        <w:pStyle w:val="2"/>
        <w:rPr>
          <w:rFonts w:hint="eastAsia"/>
          <w:lang w:eastAsia="zh-CN"/>
        </w:rPr>
      </w:pPr>
      <w:bookmarkStart w:id="8" w:name="standards-patterns-practices"/>
      <w:r>
        <w:rPr>
          <w:rFonts w:ascii="SimSun" w:eastAsia="SimSun" w:hAnsi="SimSun" w:cs="SimSun"/>
          <w:lang w:eastAsia="zh-CN"/>
        </w:rPr>
        <w:t>标</w:t>
      </w:r>
      <w:r>
        <w:rPr>
          <w:rFonts w:ascii="MS Mincho" w:eastAsia="MS Mincho" w:hAnsi="MS Mincho" w:cs="MS Mincho"/>
          <w:lang w:eastAsia="zh-CN"/>
        </w:rPr>
        <w:t>准</w:t>
      </w:r>
    </w:p>
    <w:bookmarkEnd w:id="8"/>
    <w:p w14:paraId="303B45C2" w14:textId="77777777" w:rsidR="00F36D78" w:rsidRDefault="00B37406" w:rsidP="00D726B1">
      <w:pPr>
        <w:numPr>
          <w:ilvl w:val="0"/>
          <w:numId w:val="6"/>
        </w:numPr>
        <w:spacing w:after="0"/>
        <w:ind w:left="475" w:hanging="475"/>
      </w:pPr>
      <w:r>
        <w:t>Modern Web Standards</w:t>
      </w:r>
      <w:r>
        <w:rPr>
          <w:rStyle w:val="FootnoteReference1"/>
        </w:rPr>
        <w:footnoteReference w:id="1"/>
      </w:r>
    </w:p>
    <w:p w14:paraId="6CEFEF27" w14:textId="77777777" w:rsidR="00F36D78" w:rsidRDefault="00B37406" w:rsidP="00D726B1">
      <w:pPr>
        <w:numPr>
          <w:ilvl w:val="0"/>
          <w:numId w:val="6"/>
        </w:numPr>
        <w:spacing w:after="0"/>
        <w:ind w:left="475" w:hanging="475"/>
      </w:pPr>
      <w:r>
        <w:t>Software design patterns</w:t>
      </w:r>
      <w:r>
        <w:rPr>
          <w:rStyle w:val="FootnoteReference1"/>
        </w:rPr>
        <w:footnoteReference w:id="2"/>
      </w:r>
    </w:p>
    <w:p w14:paraId="4BB6968A" w14:textId="77777777" w:rsidR="00F36D78" w:rsidRDefault="00B37406" w:rsidP="00D726B1">
      <w:pPr>
        <w:numPr>
          <w:ilvl w:val="0"/>
          <w:numId w:val="6"/>
        </w:numPr>
        <w:spacing w:after="0"/>
        <w:ind w:left="475" w:hanging="475"/>
      </w:pPr>
      <w:r>
        <w:t>TDD/BDD</w:t>
      </w:r>
      <w:r>
        <w:rPr>
          <w:rStyle w:val="FootnoteReference1"/>
        </w:rPr>
        <w:footnoteReference w:id="3"/>
      </w:r>
    </w:p>
    <w:p w14:paraId="36BA1136" w14:textId="77777777" w:rsidR="00F36D78" w:rsidRDefault="00882278">
      <w:pPr>
        <w:pStyle w:val="2"/>
        <w:rPr>
          <w:rFonts w:hint="eastAsia"/>
          <w:lang w:eastAsia="zh-CN"/>
        </w:rPr>
      </w:pPr>
      <w:bookmarkStart w:id="9" w:name="software-tools"/>
      <w:r>
        <w:rPr>
          <w:rFonts w:ascii="SimSun" w:eastAsia="SimSun" w:hAnsi="SimSun" w:cs="SimSun"/>
          <w:lang w:eastAsia="zh-CN"/>
        </w:rPr>
        <w:lastRenderedPageBreak/>
        <w:t>软</w:t>
      </w:r>
      <w:r>
        <w:rPr>
          <w:rFonts w:ascii="MS Mincho" w:eastAsia="MS Mincho" w:hAnsi="MS Mincho" w:cs="MS Mincho"/>
          <w:lang w:eastAsia="zh-CN"/>
        </w:rPr>
        <w:t>件工具</w:t>
      </w:r>
    </w:p>
    <w:bookmarkEnd w:id="9"/>
    <w:p w14:paraId="1B331FBC" w14:textId="77777777" w:rsidR="00F36D78" w:rsidRDefault="00B37406" w:rsidP="00D726B1">
      <w:pPr>
        <w:numPr>
          <w:ilvl w:val="0"/>
          <w:numId w:val="7"/>
        </w:numPr>
        <w:spacing w:after="0"/>
        <w:ind w:left="475" w:hanging="475"/>
      </w:pPr>
      <w:r>
        <w:fldChar w:fldCharType="begin"/>
      </w:r>
      <w:r>
        <w:instrText xml:space="preserve"> HYPERLINK "http://www.adobe.com/products/creativesuite.html" \h </w:instrText>
      </w:r>
      <w:r>
        <w:fldChar w:fldCharType="separate"/>
      </w:r>
      <w:r>
        <w:rPr>
          <w:rStyle w:val="Hyperlink1"/>
          <w:b/>
        </w:rPr>
        <w:t>Adobe Creative Suite</w:t>
      </w:r>
      <w:r>
        <w:rPr>
          <w:rStyle w:val="Hyperlink1"/>
          <w:b/>
        </w:rPr>
        <w:fldChar w:fldCharType="end"/>
      </w:r>
    </w:p>
    <w:p w14:paraId="13551DFB" w14:textId="77777777" w:rsidR="00F36D78" w:rsidRDefault="00C066DE" w:rsidP="00D726B1">
      <w:pPr>
        <w:numPr>
          <w:ilvl w:val="0"/>
          <w:numId w:val="7"/>
        </w:numPr>
        <w:spacing w:after="0"/>
        <w:ind w:left="475" w:hanging="475"/>
      </w:pPr>
      <w:hyperlink r:id="rId50">
        <w:r w:rsidR="00B37406">
          <w:rPr>
            <w:rStyle w:val="Hyperlink1"/>
            <w:b/>
          </w:rPr>
          <w:t>Apache</w:t>
        </w:r>
      </w:hyperlink>
    </w:p>
    <w:p w14:paraId="436BDFE1" w14:textId="77777777" w:rsidR="00F36D78" w:rsidRDefault="00C066DE" w:rsidP="00D726B1">
      <w:pPr>
        <w:numPr>
          <w:ilvl w:val="0"/>
          <w:numId w:val="7"/>
        </w:numPr>
        <w:spacing w:after="0"/>
        <w:ind w:left="475" w:hanging="475"/>
      </w:pPr>
      <w:hyperlink r:id="rId51">
        <w:r w:rsidR="00B37406">
          <w:rPr>
            <w:rStyle w:val="Hyperlink1"/>
            <w:b/>
          </w:rPr>
          <w:t>Atlassian JIRA</w:t>
        </w:r>
      </w:hyperlink>
    </w:p>
    <w:p w14:paraId="1C788F56" w14:textId="77777777" w:rsidR="00F36D78" w:rsidRDefault="00C066DE" w:rsidP="00D726B1">
      <w:pPr>
        <w:numPr>
          <w:ilvl w:val="0"/>
          <w:numId w:val="7"/>
        </w:numPr>
        <w:spacing w:after="0"/>
        <w:ind w:left="475" w:hanging="475"/>
      </w:pPr>
      <w:hyperlink r:id="rId52">
        <w:r w:rsidR="00B37406">
          <w:rPr>
            <w:rStyle w:val="Hyperlink1"/>
            <w:b/>
          </w:rPr>
          <w:t>Git</w:t>
        </w:r>
      </w:hyperlink>
    </w:p>
    <w:p w14:paraId="581F8C7D" w14:textId="77777777" w:rsidR="00F36D78" w:rsidRDefault="00C066DE" w:rsidP="00D726B1">
      <w:pPr>
        <w:numPr>
          <w:ilvl w:val="0"/>
          <w:numId w:val="7"/>
        </w:numPr>
        <w:spacing w:after="0"/>
        <w:ind w:left="475" w:hanging="475"/>
      </w:pPr>
      <w:hyperlink r:id="rId53">
        <w:r w:rsidR="00B37406">
          <w:rPr>
            <w:rStyle w:val="Hyperlink1"/>
            <w:b/>
          </w:rPr>
          <w:t>Mac OS X</w:t>
        </w:r>
      </w:hyperlink>
    </w:p>
    <w:p w14:paraId="4D5D84BB" w14:textId="77777777" w:rsidR="00F36D78" w:rsidRDefault="00C066DE" w:rsidP="00D726B1">
      <w:pPr>
        <w:numPr>
          <w:ilvl w:val="0"/>
          <w:numId w:val="7"/>
        </w:numPr>
        <w:spacing w:after="0"/>
        <w:ind w:left="475" w:hanging="475"/>
      </w:pPr>
      <w:hyperlink r:id="rId54">
        <w:r w:rsidR="00B37406">
          <w:rPr>
            <w:rStyle w:val="Hyperlink1"/>
            <w:b/>
          </w:rPr>
          <w:t>Pandoc</w:t>
        </w:r>
      </w:hyperlink>
    </w:p>
    <w:p w14:paraId="17B9D44D" w14:textId="77777777" w:rsidR="00F36D78" w:rsidRDefault="00C066DE" w:rsidP="00D726B1">
      <w:pPr>
        <w:numPr>
          <w:ilvl w:val="0"/>
          <w:numId w:val="7"/>
        </w:numPr>
        <w:spacing w:after="0"/>
        <w:ind w:left="475" w:hanging="475"/>
      </w:pPr>
      <w:hyperlink r:id="rId55">
        <w:r w:rsidR="00B37406">
          <w:rPr>
            <w:rStyle w:val="Hyperlink1"/>
            <w:b/>
          </w:rPr>
          <w:t>rvm</w:t>
        </w:r>
      </w:hyperlink>
    </w:p>
    <w:p w14:paraId="4F1243B2" w14:textId="77777777" w:rsidR="00F36D78" w:rsidRDefault="00C066DE" w:rsidP="00D726B1">
      <w:pPr>
        <w:numPr>
          <w:ilvl w:val="0"/>
          <w:numId w:val="7"/>
        </w:numPr>
        <w:spacing w:after="0"/>
        <w:ind w:left="475" w:hanging="475"/>
      </w:pPr>
      <w:hyperlink r:id="rId56">
        <w:r w:rsidR="00B37406">
          <w:rPr>
            <w:rStyle w:val="Hyperlink1"/>
            <w:b/>
          </w:rPr>
          <w:t>Subversion</w:t>
        </w:r>
      </w:hyperlink>
    </w:p>
    <w:p w14:paraId="0ABBE693" w14:textId="77777777" w:rsidR="00F36D78" w:rsidRDefault="00C066DE" w:rsidP="00D726B1">
      <w:pPr>
        <w:numPr>
          <w:ilvl w:val="0"/>
          <w:numId w:val="7"/>
        </w:numPr>
        <w:spacing w:after="0"/>
        <w:ind w:left="475" w:hanging="475"/>
      </w:pPr>
      <w:hyperlink r:id="rId57">
        <w:r w:rsidR="00B37406">
          <w:rPr>
            <w:rStyle w:val="Hyperlink1"/>
            <w:b/>
          </w:rPr>
          <w:t>tmux</w:t>
        </w:r>
      </w:hyperlink>
    </w:p>
    <w:p w14:paraId="65893FE2" w14:textId="77777777" w:rsidR="00F36D78" w:rsidRDefault="00C066DE" w:rsidP="00D726B1">
      <w:pPr>
        <w:numPr>
          <w:ilvl w:val="0"/>
          <w:numId w:val="7"/>
        </w:numPr>
        <w:spacing w:after="0"/>
        <w:ind w:left="475" w:hanging="475"/>
      </w:pPr>
      <w:hyperlink r:id="rId58">
        <w:r w:rsidR="00B37406">
          <w:rPr>
            <w:rStyle w:val="Hyperlink1"/>
            <w:b/>
          </w:rPr>
          <w:t>Vim</w:t>
        </w:r>
      </w:hyperlink>
    </w:p>
    <w:p w14:paraId="5D64C0EE" w14:textId="77777777" w:rsidR="00F36D78" w:rsidRDefault="00C066DE" w:rsidP="00D726B1">
      <w:pPr>
        <w:numPr>
          <w:ilvl w:val="0"/>
          <w:numId w:val="7"/>
        </w:numPr>
        <w:spacing w:after="0"/>
        <w:ind w:left="475" w:hanging="475"/>
      </w:pPr>
      <w:hyperlink r:id="rId59">
        <w:r w:rsidR="00B37406">
          <w:rPr>
            <w:rStyle w:val="Hyperlink1"/>
            <w:b/>
          </w:rPr>
          <w:t>zsh</w:t>
        </w:r>
      </w:hyperlink>
    </w:p>
    <w:p w14:paraId="7D4A3FA7" w14:textId="77777777" w:rsidR="00F36D78" w:rsidRDefault="00C066DE" w:rsidP="00D726B1">
      <w:pPr>
        <w:numPr>
          <w:ilvl w:val="0"/>
          <w:numId w:val="7"/>
        </w:numPr>
        <w:spacing w:after="0"/>
        <w:ind w:left="475" w:hanging="475"/>
      </w:pPr>
      <w:hyperlink r:id="rId60">
        <w:r w:rsidR="00B37406">
          <w:rPr>
            <w:rStyle w:val="Hyperlink1"/>
          </w:rPr>
          <w:t>Amazon Web Services</w:t>
        </w:r>
      </w:hyperlink>
    </w:p>
    <w:p w14:paraId="2478D7AA" w14:textId="77777777" w:rsidR="00F36D78" w:rsidRDefault="00C066DE" w:rsidP="00D726B1">
      <w:pPr>
        <w:numPr>
          <w:ilvl w:val="0"/>
          <w:numId w:val="7"/>
        </w:numPr>
        <w:spacing w:after="0"/>
        <w:ind w:left="475" w:hanging="475"/>
      </w:pPr>
      <w:hyperlink r:id="rId61">
        <w:r w:rsidR="00B37406">
          <w:rPr>
            <w:rStyle w:val="Hyperlink1"/>
          </w:rPr>
          <w:t>ant</w:t>
        </w:r>
      </w:hyperlink>
    </w:p>
    <w:p w14:paraId="4AF6611C" w14:textId="77777777" w:rsidR="00F36D78" w:rsidRDefault="00C066DE" w:rsidP="00D726B1">
      <w:pPr>
        <w:numPr>
          <w:ilvl w:val="0"/>
          <w:numId w:val="7"/>
        </w:numPr>
        <w:spacing w:after="0"/>
        <w:ind w:left="475" w:hanging="475"/>
      </w:pPr>
      <w:hyperlink r:id="rId62">
        <w:r w:rsidR="00B37406">
          <w:rPr>
            <w:rStyle w:val="Hyperlink1"/>
          </w:rPr>
          <w:t>Apple XCode</w:t>
        </w:r>
      </w:hyperlink>
    </w:p>
    <w:p w14:paraId="68F84C88" w14:textId="77777777" w:rsidR="00F36D78" w:rsidRDefault="00C066DE" w:rsidP="00D726B1">
      <w:pPr>
        <w:numPr>
          <w:ilvl w:val="0"/>
          <w:numId w:val="7"/>
        </w:numPr>
        <w:spacing w:after="0"/>
        <w:ind w:left="475" w:hanging="475"/>
      </w:pPr>
      <w:hyperlink r:id="rId63">
        <w:r w:rsidR="00B37406">
          <w:rPr>
            <w:rStyle w:val="Hyperlink1"/>
          </w:rPr>
          <w:t>Demandware</w:t>
        </w:r>
      </w:hyperlink>
    </w:p>
    <w:p w14:paraId="189CE3B0" w14:textId="77777777" w:rsidR="00F36D78" w:rsidRDefault="00C066DE" w:rsidP="00D726B1">
      <w:pPr>
        <w:numPr>
          <w:ilvl w:val="0"/>
          <w:numId w:val="7"/>
        </w:numPr>
        <w:spacing w:after="0"/>
        <w:ind w:left="475" w:hanging="475"/>
      </w:pPr>
      <w:hyperlink r:id="rId64">
        <w:r w:rsidR="00B37406">
          <w:rPr>
            <w:rStyle w:val="Hyperlink1"/>
          </w:rPr>
          <w:t>Eclipse</w:t>
        </w:r>
      </w:hyperlink>
    </w:p>
    <w:p w14:paraId="55D78817" w14:textId="77777777" w:rsidR="00F36D78" w:rsidRDefault="00C066DE" w:rsidP="00D726B1">
      <w:pPr>
        <w:numPr>
          <w:ilvl w:val="0"/>
          <w:numId w:val="7"/>
        </w:numPr>
        <w:spacing w:after="0"/>
        <w:ind w:left="475" w:hanging="475"/>
      </w:pPr>
      <w:hyperlink r:id="rId65">
        <w:r w:rsidR="00B37406">
          <w:rPr>
            <w:rStyle w:val="Hyperlink1"/>
          </w:rPr>
          <w:t>Espresso</w:t>
        </w:r>
      </w:hyperlink>
    </w:p>
    <w:p w14:paraId="488CBA30" w14:textId="77777777" w:rsidR="00F36D78" w:rsidRDefault="00C066DE" w:rsidP="00D726B1">
      <w:pPr>
        <w:numPr>
          <w:ilvl w:val="0"/>
          <w:numId w:val="7"/>
        </w:numPr>
        <w:spacing w:after="0"/>
        <w:ind w:left="475" w:hanging="475"/>
      </w:pPr>
      <w:hyperlink r:id="rId66">
        <w:r w:rsidR="00B37406">
          <w:rPr>
            <w:rStyle w:val="Hyperlink1"/>
          </w:rPr>
          <w:t>Heroku</w:t>
        </w:r>
      </w:hyperlink>
    </w:p>
    <w:p w14:paraId="59CFA97D" w14:textId="77777777" w:rsidR="00F36D78" w:rsidRDefault="00C066DE" w:rsidP="00D726B1">
      <w:pPr>
        <w:numPr>
          <w:ilvl w:val="0"/>
          <w:numId w:val="7"/>
        </w:numPr>
        <w:spacing w:after="0"/>
        <w:ind w:left="475" w:hanging="475"/>
      </w:pPr>
      <w:hyperlink r:id="rId67">
        <w:r w:rsidR="00B37406">
          <w:rPr>
            <w:rStyle w:val="Hyperlink1"/>
          </w:rPr>
          <w:t>JBoss</w:t>
        </w:r>
      </w:hyperlink>
    </w:p>
    <w:p w14:paraId="0EA60963" w14:textId="77777777" w:rsidR="00F36D78" w:rsidRDefault="00C066DE" w:rsidP="00D726B1">
      <w:pPr>
        <w:numPr>
          <w:ilvl w:val="0"/>
          <w:numId w:val="7"/>
        </w:numPr>
        <w:spacing w:after="0"/>
        <w:ind w:left="475" w:hanging="475"/>
      </w:pPr>
      <w:hyperlink r:id="rId68">
        <w:r w:rsidR="00B37406">
          <w:rPr>
            <w:rStyle w:val="Hyperlink1"/>
          </w:rPr>
          <w:t>JetBrains WebStorm</w:t>
        </w:r>
      </w:hyperlink>
    </w:p>
    <w:p w14:paraId="12C2E0CD" w14:textId="77777777" w:rsidR="00F36D78" w:rsidRDefault="00C066DE" w:rsidP="00D726B1">
      <w:pPr>
        <w:numPr>
          <w:ilvl w:val="0"/>
          <w:numId w:val="7"/>
        </w:numPr>
        <w:spacing w:after="0"/>
        <w:ind w:left="475" w:hanging="475"/>
      </w:pPr>
      <w:hyperlink r:id="rId69">
        <w:r w:rsidR="00B37406">
          <w:rPr>
            <w:rStyle w:val="Hyperlink1"/>
          </w:rPr>
          <w:t>Microsoft Visual Studio</w:t>
        </w:r>
      </w:hyperlink>
    </w:p>
    <w:p w14:paraId="5936D709" w14:textId="77777777" w:rsidR="00F36D78" w:rsidRDefault="00C066DE" w:rsidP="00D726B1">
      <w:pPr>
        <w:numPr>
          <w:ilvl w:val="0"/>
          <w:numId w:val="7"/>
        </w:numPr>
        <w:spacing w:after="0"/>
        <w:ind w:left="475" w:hanging="475"/>
      </w:pPr>
      <w:hyperlink r:id="rId70">
        <w:r w:rsidR="00B37406">
          <w:rPr>
            <w:rStyle w:val="Hyperlink1"/>
          </w:rPr>
          <w:t>MongoDB</w:t>
        </w:r>
      </w:hyperlink>
    </w:p>
    <w:p w14:paraId="27E467D0" w14:textId="77777777" w:rsidR="00F36D78" w:rsidRDefault="00C066DE" w:rsidP="00D726B1">
      <w:pPr>
        <w:numPr>
          <w:ilvl w:val="0"/>
          <w:numId w:val="7"/>
        </w:numPr>
        <w:spacing w:after="0"/>
        <w:ind w:left="475" w:hanging="475"/>
      </w:pPr>
      <w:hyperlink r:id="rId71">
        <w:r w:rsidR="00B37406">
          <w:rPr>
            <w:rStyle w:val="Hyperlink1"/>
          </w:rPr>
          <w:t>MySQL</w:t>
        </w:r>
      </w:hyperlink>
    </w:p>
    <w:p w14:paraId="006F4D7D" w14:textId="77777777" w:rsidR="00F36D78" w:rsidRDefault="00C066DE" w:rsidP="00D726B1">
      <w:pPr>
        <w:numPr>
          <w:ilvl w:val="0"/>
          <w:numId w:val="7"/>
        </w:numPr>
        <w:spacing w:after="0"/>
        <w:ind w:left="475" w:hanging="475"/>
      </w:pPr>
      <w:hyperlink r:id="rId72">
        <w:r w:rsidR="00B37406">
          <w:rPr>
            <w:rStyle w:val="Hyperlink1"/>
          </w:rPr>
          <w:t>NetBeans</w:t>
        </w:r>
      </w:hyperlink>
    </w:p>
    <w:p w14:paraId="48FC6D5B" w14:textId="77777777" w:rsidR="00F36D78" w:rsidRDefault="00C066DE" w:rsidP="00D726B1">
      <w:pPr>
        <w:numPr>
          <w:ilvl w:val="0"/>
          <w:numId w:val="7"/>
        </w:numPr>
        <w:spacing w:after="0"/>
        <w:ind w:left="475" w:hanging="475"/>
      </w:pPr>
      <w:hyperlink r:id="rId73">
        <w:r w:rsidR="00B37406">
          <w:rPr>
            <w:rStyle w:val="Hyperlink1"/>
          </w:rPr>
          <w:t>Nginx</w:t>
        </w:r>
      </w:hyperlink>
    </w:p>
    <w:p w14:paraId="16FC17B3" w14:textId="77777777" w:rsidR="00F36D78" w:rsidRDefault="00C066DE" w:rsidP="00D726B1">
      <w:pPr>
        <w:numPr>
          <w:ilvl w:val="0"/>
          <w:numId w:val="7"/>
        </w:numPr>
        <w:spacing w:after="0"/>
        <w:ind w:left="475" w:hanging="475"/>
      </w:pPr>
      <w:hyperlink r:id="rId74">
        <w:r w:rsidR="00B37406">
          <w:rPr>
            <w:rStyle w:val="Hyperlink1"/>
          </w:rPr>
          <w:t>Oracle ATG</w:t>
        </w:r>
      </w:hyperlink>
    </w:p>
    <w:p w14:paraId="6025F296" w14:textId="77777777" w:rsidR="00F36D78" w:rsidRDefault="00C066DE" w:rsidP="00D726B1">
      <w:pPr>
        <w:numPr>
          <w:ilvl w:val="0"/>
          <w:numId w:val="7"/>
        </w:numPr>
        <w:spacing w:after="0"/>
        <w:ind w:left="475" w:hanging="475"/>
      </w:pPr>
      <w:hyperlink r:id="rId75">
        <w:r w:rsidR="00B37406">
          <w:rPr>
            <w:rStyle w:val="Hyperlink1"/>
          </w:rPr>
          <w:t>PostgreSQL</w:t>
        </w:r>
      </w:hyperlink>
    </w:p>
    <w:p w14:paraId="2AD8460D" w14:textId="77777777" w:rsidR="00F36D78" w:rsidRDefault="00C066DE" w:rsidP="00D726B1">
      <w:pPr>
        <w:numPr>
          <w:ilvl w:val="0"/>
          <w:numId w:val="7"/>
        </w:numPr>
        <w:spacing w:after="0"/>
        <w:ind w:left="475" w:hanging="475"/>
      </w:pPr>
      <w:hyperlink r:id="rId76">
        <w:r w:rsidR="00B37406">
          <w:rPr>
            <w:rStyle w:val="Hyperlink1"/>
          </w:rPr>
          <w:t>Rake</w:t>
        </w:r>
      </w:hyperlink>
    </w:p>
    <w:p w14:paraId="4604273B" w14:textId="77777777" w:rsidR="00F36D78" w:rsidRDefault="00C066DE" w:rsidP="00D726B1">
      <w:pPr>
        <w:numPr>
          <w:ilvl w:val="0"/>
          <w:numId w:val="7"/>
        </w:numPr>
        <w:spacing w:after="0"/>
        <w:ind w:left="475" w:hanging="475"/>
      </w:pPr>
      <w:hyperlink r:id="rId77">
        <w:r w:rsidR="00B37406">
          <w:rPr>
            <w:rStyle w:val="Hyperlink1"/>
          </w:rPr>
          <w:t>Thor</w:t>
        </w:r>
      </w:hyperlink>
    </w:p>
    <w:p w14:paraId="2861D95A" w14:textId="77777777" w:rsidR="00F36D78" w:rsidRDefault="00C066DE" w:rsidP="00D726B1">
      <w:pPr>
        <w:numPr>
          <w:ilvl w:val="0"/>
          <w:numId w:val="7"/>
        </w:numPr>
        <w:spacing w:after="0"/>
        <w:ind w:left="475" w:hanging="475"/>
      </w:pPr>
      <w:hyperlink r:id="rId78">
        <w:r w:rsidR="00B37406">
          <w:rPr>
            <w:rStyle w:val="Hyperlink1"/>
          </w:rPr>
          <w:t>Tomcat</w:t>
        </w:r>
      </w:hyperlink>
    </w:p>
    <w:p w14:paraId="4CDC2025" w14:textId="77777777" w:rsidR="00F36D78" w:rsidRDefault="00C066DE" w:rsidP="00D726B1">
      <w:pPr>
        <w:numPr>
          <w:ilvl w:val="0"/>
          <w:numId w:val="7"/>
        </w:numPr>
        <w:spacing w:after="0"/>
        <w:ind w:left="475" w:hanging="475"/>
      </w:pPr>
      <w:hyperlink r:id="rId79">
        <w:r w:rsidR="00B37406">
          <w:rPr>
            <w:rStyle w:val="Hyperlink1"/>
          </w:rPr>
          <w:t>Ubuntu Linux</w:t>
        </w:r>
      </w:hyperlink>
    </w:p>
    <w:p w14:paraId="33CA0C1A" w14:textId="77777777" w:rsidR="00F36D78" w:rsidRDefault="00C066DE" w:rsidP="00D726B1">
      <w:pPr>
        <w:numPr>
          <w:ilvl w:val="0"/>
          <w:numId w:val="7"/>
        </w:numPr>
        <w:spacing w:after="0"/>
        <w:ind w:left="475" w:hanging="475"/>
      </w:pPr>
      <w:hyperlink r:id="rId80">
        <w:r w:rsidR="00B37406">
          <w:rPr>
            <w:rStyle w:val="Hyperlink1"/>
          </w:rPr>
          <w:t>Vagrant</w:t>
        </w:r>
      </w:hyperlink>
    </w:p>
    <w:p w14:paraId="693F010F" w14:textId="77777777" w:rsidR="00F36D78" w:rsidRDefault="00C066DE" w:rsidP="00D726B1">
      <w:pPr>
        <w:numPr>
          <w:ilvl w:val="0"/>
          <w:numId w:val="7"/>
        </w:numPr>
        <w:spacing w:after="0"/>
        <w:ind w:left="475" w:hanging="475"/>
      </w:pPr>
      <w:hyperlink r:id="rId81">
        <w:r w:rsidR="00B37406">
          <w:rPr>
            <w:rStyle w:val="Hyperlink1"/>
          </w:rPr>
          <w:t>VirtualBox</w:t>
        </w:r>
      </w:hyperlink>
    </w:p>
    <w:p w14:paraId="31187E75" w14:textId="77777777" w:rsidR="00F36D78" w:rsidRDefault="00882278">
      <w:pPr>
        <w:pStyle w:val="1"/>
        <w:rPr>
          <w:rFonts w:hint="eastAsia"/>
          <w:lang w:eastAsia="zh-CN"/>
        </w:rPr>
      </w:pPr>
      <w:bookmarkStart w:id="10" w:name="education"/>
      <w:r>
        <w:rPr>
          <w:rFonts w:ascii="MS Mincho" w:eastAsia="MS Mincho" w:hAnsi="MS Mincho" w:cs="MS Mincho"/>
          <w:lang w:eastAsia="zh-CN"/>
        </w:rPr>
        <w:t>教育</w:t>
      </w:r>
    </w:p>
    <w:bookmarkEnd w:id="10"/>
    <w:p w14:paraId="13B81876" w14:textId="77777777" w:rsidR="00F36D78" w:rsidRDefault="00B37406">
      <w:r>
        <w:fldChar w:fldCharType="begin"/>
      </w:r>
      <w:r>
        <w:instrText xml:space="preserve"> HYPERLINK "http://sju.edu" \h </w:instrText>
      </w:r>
      <w:r>
        <w:fldChar w:fldCharType="separate"/>
      </w:r>
      <w:r>
        <w:rPr>
          <w:rStyle w:val="Hyperlink1"/>
        </w:rPr>
        <w:t>Saint Joseph’s University</w:t>
      </w:r>
      <w:r>
        <w:rPr>
          <w:rStyle w:val="Hyperlink1"/>
        </w:rPr>
        <w:fldChar w:fldCharType="end"/>
      </w:r>
      <w:r>
        <w:t>, Erivan K. Haub School of Business</w:t>
      </w:r>
      <w:r>
        <w:br/>
        <w:t>BS, Information Systems, 1996 - 2000</w:t>
      </w:r>
    </w:p>
    <w:p w14:paraId="188F250F" w14:textId="77777777" w:rsidR="00F36D78" w:rsidRDefault="00882278">
      <w:pPr>
        <w:pStyle w:val="1"/>
        <w:rPr>
          <w:rFonts w:hint="eastAsia"/>
          <w:lang w:eastAsia="zh-CN"/>
        </w:rPr>
      </w:pPr>
      <w:bookmarkStart w:id="11" w:name="honors-and-awards"/>
      <w:r>
        <w:rPr>
          <w:rFonts w:ascii="MS Mincho" w:eastAsia="MS Mincho" w:hAnsi="MS Mincho" w:cs="MS Mincho" w:hint="eastAsia"/>
          <w:lang w:eastAsia="zh-CN"/>
        </w:rPr>
        <w:t>荣誉</w:t>
      </w:r>
    </w:p>
    <w:bookmarkEnd w:id="11"/>
    <w:p w14:paraId="468D8126" w14:textId="77777777" w:rsidR="00F36D78" w:rsidRDefault="00B37406">
      <w:r>
        <w:rPr>
          <w:i/>
        </w:rPr>
        <w:t>Unsung Hero</w:t>
      </w:r>
      <w:r>
        <w:t>, Empathy Lab, May 2011</w:t>
      </w:r>
      <w:r>
        <w:br/>
        <w:t>A peer-awarded honor which I’ll always be terribly proud to have won.</w:t>
      </w:r>
    </w:p>
    <w:p w14:paraId="3DA05A55" w14:textId="77777777" w:rsidR="00F36D78" w:rsidRDefault="00882278">
      <w:pPr>
        <w:pStyle w:val="1"/>
        <w:rPr>
          <w:rFonts w:hint="eastAsia"/>
          <w:lang w:eastAsia="zh-CN"/>
        </w:rPr>
      </w:pPr>
      <w:bookmarkStart w:id="12" w:name="interests"/>
      <w:r>
        <w:rPr>
          <w:rFonts w:ascii="SimSun" w:eastAsia="SimSun" w:hAnsi="SimSun" w:cs="SimSun"/>
          <w:lang w:eastAsia="zh-CN"/>
        </w:rPr>
        <w:lastRenderedPageBreak/>
        <w:t>兴</w:t>
      </w:r>
      <w:r>
        <w:rPr>
          <w:rFonts w:ascii="MS Mincho" w:eastAsia="MS Mincho" w:hAnsi="MS Mincho" w:cs="MS Mincho"/>
          <w:lang w:eastAsia="zh-CN"/>
        </w:rPr>
        <w:t>趣</w:t>
      </w:r>
    </w:p>
    <w:bookmarkEnd w:id="12"/>
    <w:p w14:paraId="4BB64C50" w14:textId="77777777" w:rsidR="00F36D78" w:rsidRDefault="00B37406" w:rsidP="00D726B1">
      <w:pPr>
        <w:numPr>
          <w:ilvl w:val="0"/>
          <w:numId w:val="8"/>
        </w:numPr>
        <w:spacing w:after="0"/>
        <w:ind w:left="475" w:hanging="475"/>
      </w:pPr>
      <w:r>
        <w:t>Being a dad and spending time with my family</w:t>
      </w:r>
    </w:p>
    <w:p w14:paraId="2B9A864F" w14:textId="77777777" w:rsidR="00F36D78" w:rsidRDefault="00B37406" w:rsidP="00D726B1">
      <w:pPr>
        <w:numPr>
          <w:ilvl w:val="0"/>
          <w:numId w:val="8"/>
        </w:numPr>
        <w:spacing w:after="0"/>
        <w:ind w:left="475" w:hanging="475"/>
      </w:pPr>
      <w:r>
        <w:t xml:space="preserve">Playing </w:t>
      </w:r>
      <w:hyperlink r:id="rId82">
        <w:r>
          <w:rPr>
            <w:rStyle w:val="Hyperlink1"/>
          </w:rPr>
          <w:t>board and card games</w:t>
        </w:r>
      </w:hyperlink>
      <w:r>
        <w:t xml:space="preserve"> (and video games)</w:t>
      </w:r>
    </w:p>
    <w:p w14:paraId="621F5818" w14:textId="77777777" w:rsidR="00F36D78" w:rsidRDefault="00B37406" w:rsidP="00D726B1">
      <w:pPr>
        <w:numPr>
          <w:ilvl w:val="0"/>
          <w:numId w:val="8"/>
        </w:numPr>
        <w:spacing w:after="0"/>
        <w:ind w:left="475" w:hanging="475"/>
      </w:pPr>
      <w:r>
        <w:t xml:space="preserve">Making and listening to </w:t>
      </w:r>
      <w:hyperlink r:id="rId83">
        <w:r>
          <w:rPr>
            <w:rStyle w:val="Hyperlink1"/>
          </w:rPr>
          <w:t>music</w:t>
        </w:r>
      </w:hyperlink>
    </w:p>
    <w:p w14:paraId="678370ED" w14:textId="77777777" w:rsidR="00F36D78" w:rsidRDefault="00B37406" w:rsidP="00D726B1">
      <w:pPr>
        <w:numPr>
          <w:ilvl w:val="0"/>
          <w:numId w:val="8"/>
        </w:numPr>
        <w:spacing w:after="0"/>
        <w:ind w:left="475" w:hanging="475"/>
      </w:pPr>
      <w:r>
        <w:t>Watching and contributing to Open Source Software</w:t>
      </w:r>
    </w:p>
    <w:p w14:paraId="389016A1" w14:textId="77777777" w:rsidR="00D726B1" w:rsidRDefault="00D726B1"/>
    <w:p w14:paraId="0AC0F2DC" w14:textId="77777777" w:rsidR="00F36D78" w:rsidRDefault="00B37406">
      <w:r>
        <w:t xml:space="preserve">©2012 by </w:t>
      </w:r>
      <w:hyperlink r:id="rId84">
        <w:r>
          <w:rPr>
            <w:rStyle w:val="Hyperlink1"/>
          </w:rPr>
          <w:t>Stephen Tudor</w:t>
        </w:r>
      </w:hyperlink>
      <w:r>
        <w:t>. All rights reserved. Direct contact only desired (no recruiters please).</w:t>
      </w:r>
    </w:p>
    <w:sectPr w:rsidR="00F36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78870" w14:textId="77777777" w:rsidR="00C066DE" w:rsidRDefault="00C066DE">
      <w:pPr>
        <w:spacing w:after="0"/>
      </w:pPr>
      <w:r>
        <w:separator/>
      </w:r>
    </w:p>
  </w:endnote>
  <w:endnote w:type="continuationSeparator" w:id="0">
    <w:p w14:paraId="34F179E5" w14:textId="77777777" w:rsidR="00C066DE" w:rsidRDefault="00C066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9180C" w14:textId="77777777" w:rsidR="00C066DE" w:rsidRDefault="00C066DE">
      <w:pPr>
        <w:spacing w:after="0"/>
      </w:pPr>
      <w:r>
        <w:separator/>
      </w:r>
    </w:p>
  </w:footnote>
  <w:footnote w:type="continuationSeparator" w:id="0">
    <w:p w14:paraId="3E644503" w14:textId="77777777" w:rsidR="00C066DE" w:rsidRDefault="00C066DE">
      <w:pPr>
        <w:spacing w:after="0"/>
      </w:pPr>
      <w:r>
        <w:continuationSeparator/>
      </w:r>
    </w:p>
  </w:footnote>
  <w:footnote w:id="1">
    <w:p w14:paraId="661B3565" w14:textId="77777777" w:rsidR="00F36D78" w:rsidRDefault="00B37406">
      <w:r>
        <w:rPr>
          <w:rStyle w:val="FootnoteReference1"/>
        </w:rPr>
        <w:footnoteRef/>
      </w:r>
      <w:r>
        <w:t xml:space="preserve">As specified/recommended by the </w:t>
      </w:r>
      <w:hyperlink r:id="rId1">
        <w:r>
          <w:rPr>
            <w:rStyle w:val="Hyperlink1"/>
          </w:rPr>
          <w:t>W3C</w:t>
        </w:r>
      </w:hyperlink>
      <w:r>
        <w:t xml:space="preserve"> and </w:t>
      </w:r>
      <w:hyperlink r:id="rId2">
        <w:r>
          <w:rPr>
            <w:rStyle w:val="Hyperlink1"/>
          </w:rPr>
          <w:t>WHAT-WG</w:t>
        </w:r>
      </w:hyperlink>
      <w:r>
        <w:t xml:space="preserve"> bodies</w:t>
      </w:r>
    </w:p>
  </w:footnote>
  <w:footnote w:id="2">
    <w:p w14:paraId="3CDC516D" w14:textId="77777777" w:rsidR="00F36D78" w:rsidRDefault="00B37406">
      <w:r>
        <w:rPr>
          <w:rStyle w:val="FootnoteReference1"/>
        </w:rPr>
        <w:footnoteRef/>
      </w:r>
      <w:r>
        <w:t>I’ve used the following routinely: Singleton, Module, Factory, Observer/Mediator, and MVC/MVVM</w:t>
      </w:r>
    </w:p>
  </w:footnote>
  <w:footnote w:id="3">
    <w:p w14:paraId="6B2C89C7" w14:textId="77777777" w:rsidR="00F36D78" w:rsidRDefault="00B37406">
      <w:r>
        <w:rPr>
          <w:rStyle w:val="FootnoteReference1"/>
        </w:rPr>
        <w:footnoteRef/>
      </w:r>
      <w:r>
        <w:t>Test-Driven Development &amp; Behavior-Driven Development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A4DD4"/>
    <w:multiLevelType w:val="multilevel"/>
    <w:tmpl w:val="291EDD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B7A5BD1"/>
    <w:multiLevelType w:val="multilevel"/>
    <w:tmpl w:val="75EE9E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0"/>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82278"/>
    <w:rsid w:val="008D6863"/>
    <w:rsid w:val="00B37406"/>
    <w:rsid w:val="00B86B75"/>
    <w:rsid w:val="00BC48D5"/>
    <w:rsid w:val="00C066DE"/>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A7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Cambria" w:cs="Times New Roman"/>
        <w:lang w:val="en-US" w:eastAsia="zh-CN"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pPr>
    <w:rPr>
      <w:sz w:val="24"/>
      <w:szCs w:val="24"/>
      <w:lang w:eastAsia="en-US"/>
    </w:rPr>
  </w:style>
  <w:style w:type="paragraph" w:styleId="1">
    <w:name w:val="heading 1"/>
    <w:basedOn w:val="a"/>
    <w:next w:val="a"/>
    <w:uiPriority w:val="9"/>
    <w:qFormat/>
    <w:pPr>
      <w:keepNext/>
      <w:keepLines/>
      <w:spacing w:before="480" w:after="0"/>
      <w:outlineLvl w:val="0"/>
    </w:pPr>
    <w:rPr>
      <w:rFonts w:ascii="Calibri" w:eastAsia="Times New Roman" w:hAnsi="Calibri"/>
      <w:b/>
      <w:bCs/>
      <w:color w:val="345A8A"/>
      <w:sz w:val="36"/>
      <w:szCs w:val="36"/>
    </w:rPr>
  </w:style>
  <w:style w:type="paragraph" w:styleId="2">
    <w:name w:val="heading 2"/>
    <w:basedOn w:val="a"/>
    <w:next w:val="a"/>
    <w:uiPriority w:val="9"/>
    <w:unhideWhenUsed/>
    <w:qFormat/>
    <w:pPr>
      <w:keepNext/>
      <w:keepLines/>
      <w:spacing w:before="200" w:after="0"/>
      <w:outlineLvl w:val="1"/>
    </w:pPr>
    <w:rPr>
      <w:rFonts w:ascii="Calibri" w:eastAsia="Times New Roman" w:hAnsi="Calibri"/>
      <w:b/>
      <w:bCs/>
      <w:color w:val="4F81BD"/>
      <w:sz w:val="32"/>
      <w:szCs w:val="32"/>
    </w:rPr>
  </w:style>
  <w:style w:type="paragraph" w:styleId="3">
    <w:name w:val="heading 3"/>
    <w:basedOn w:val="a"/>
    <w:next w:val="a"/>
    <w:uiPriority w:val="9"/>
    <w:unhideWhenUsed/>
    <w:qFormat/>
    <w:pPr>
      <w:keepNext/>
      <w:keepLines/>
      <w:spacing w:before="200" w:after="0"/>
      <w:outlineLvl w:val="2"/>
    </w:pPr>
    <w:rPr>
      <w:rFonts w:ascii="Calibri" w:eastAsia="Times New Roman" w:hAnsi="Calibri"/>
      <w:b/>
      <w:bCs/>
      <w:color w:val="4F81BD"/>
      <w:sz w:val="28"/>
      <w:szCs w:val="28"/>
    </w:rPr>
  </w:style>
  <w:style w:type="paragraph" w:styleId="4">
    <w:name w:val="heading 4"/>
    <w:basedOn w:val="a"/>
    <w:next w:val="a"/>
    <w:uiPriority w:val="9"/>
    <w:unhideWhenUsed/>
    <w:qFormat/>
    <w:pPr>
      <w:keepNext/>
      <w:keepLines/>
      <w:spacing w:before="200" w:after="0"/>
      <w:outlineLvl w:val="3"/>
    </w:pPr>
    <w:rPr>
      <w:rFonts w:ascii="Calibri" w:eastAsia="Times New Roman" w:hAnsi="Calibri"/>
      <w:b/>
      <w:bCs/>
      <w:color w:val="4F81BD"/>
    </w:rPr>
  </w:style>
  <w:style w:type="paragraph" w:styleId="5">
    <w:name w:val="heading 5"/>
    <w:basedOn w:val="a"/>
    <w:next w:val="a"/>
    <w:uiPriority w:val="9"/>
    <w:unhideWhenUsed/>
    <w:qFormat/>
    <w:pPr>
      <w:keepNext/>
      <w:keepLines/>
      <w:spacing w:before="200" w:after="0"/>
      <w:outlineLvl w:val="4"/>
    </w:pPr>
    <w:rPr>
      <w:rFonts w:ascii="Calibri" w:eastAsia="Times New Roman" w:hAnsi="Calibri"/>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a"/>
    <w:qFormat/>
    <w:pPr>
      <w:keepNext/>
      <w:keepLines/>
      <w:spacing w:after="200"/>
      <w:jc w:val="center"/>
    </w:pPr>
    <w:rPr>
      <w:sz w:val="24"/>
      <w:szCs w:val="24"/>
      <w:lang w:eastAsia="en-US"/>
    </w:rPr>
  </w:style>
  <w:style w:type="paragraph" w:styleId="a4">
    <w:name w:val="Date"/>
    <w:next w:val="a"/>
    <w:qFormat/>
    <w:pPr>
      <w:keepNext/>
      <w:keepLines/>
      <w:spacing w:after="200"/>
      <w:jc w:val="center"/>
    </w:pPr>
    <w:rPr>
      <w:sz w:val="24"/>
      <w:szCs w:val="24"/>
      <w:lang w:eastAsia="en-US"/>
    </w:rPr>
  </w:style>
  <w:style w:type="paragraph" w:customStyle="1" w:styleId="BlockQuote">
    <w:name w:val="Block Quote"/>
    <w:basedOn w:val="a"/>
    <w:next w:val="a"/>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5">
    <w:name w:val="Body Text"/>
    <w:basedOn w:val="a"/>
    <w:pPr>
      <w:spacing w:after="120"/>
    </w:pPr>
  </w:style>
  <w:style w:type="paragraph" w:customStyle="1" w:styleId="TableCaption">
    <w:name w:val="Table Caption"/>
    <w:basedOn w:val="a"/>
    <w:pPr>
      <w:spacing w:after="120"/>
    </w:pPr>
    <w:rPr>
      <w:i/>
    </w:rPr>
  </w:style>
  <w:style w:type="paragraph" w:customStyle="1" w:styleId="PictureCaption">
    <w:name w:val="Picture Caption"/>
    <w:basedOn w:val="a"/>
    <w:link w:val="BodyTextChar"/>
    <w:pPr>
      <w:spacing w:after="120"/>
    </w:pPr>
    <w:rPr>
      <w:i/>
    </w:rPr>
  </w:style>
  <w:style w:type="character" w:customStyle="1" w:styleId="BodyTextChar">
    <w:name w:val="Body Text Char"/>
    <w:basedOn w:val="a0"/>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a"/>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twitter.com/tudorstudio" TargetMode="External"/><Relationship Id="rId8" Type="http://schemas.openxmlformats.org/officeDocument/2006/relationships/hyperlink" Target="http://github.com/smt" TargetMode="External"/><Relationship Id="rId9" Type="http://schemas.openxmlformats.org/officeDocument/2006/relationships/hyperlink" Target="http://stephentudor.com" TargetMode="External"/><Relationship Id="rId10" Type="http://schemas.openxmlformats.org/officeDocument/2006/relationships/hyperlink" Target="tel://610-590-4484" TargetMode="External"/><Relationship Id="rId11" Type="http://schemas.openxmlformats.org/officeDocument/2006/relationships/hyperlink" Target="mailto://s@stephentudor.com" TargetMode="External"/><Relationship Id="rId12" Type="http://schemas.openxmlformats.org/officeDocument/2006/relationships/hyperlink" Target="http://ruby-lang.org" TargetMode="External"/><Relationship Id="rId13" Type="http://schemas.openxmlformats.org/officeDocument/2006/relationships/hyperlink" Target="http://java.com" TargetMode="External"/><Relationship Id="rId14" Type="http://schemas.openxmlformats.org/officeDocument/2006/relationships/hyperlink" Target="http://docs.oracle.com/javaee/5/tutorial/doc/bnakc.html" TargetMode="External"/><Relationship Id="rId15" Type="http://schemas.openxmlformats.org/officeDocument/2006/relationships/hyperlink" Target="http://php.net" TargetMode="External"/><Relationship Id="rId16" Type="http://schemas.openxmlformats.org/officeDocument/2006/relationships/hyperlink" Target="http://python.org" TargetMode="External"/><Relationship Id="rId17" Type="http://schemas.openxmlformats.org/officeDocument/2006/relationships/hyperlink" Target="http://developers.whatwg.org" TargetMode="External"/><Relationship Id="rId18" Type="http://schemas.openxmlformats.org/officeDocument/2006/relationships/hyperlink" Target="http://liquidmarkup.org" TargetMode="External"/><Relationship Id="rId19" Type="http://schemas.openxmlformats.org/officeDocument/2006/relationships/hyperlink" Target="http://daringfireball.net/projects/markdown" TargetMode="External"/><Relationship Id="rId30" Type="http://schemas.openxmlformats.org/officeDocument/2006/relationships/hyperlink" Target="http://xml.com" TargetMode="External"/><Relationship Id="rId31" Type="http://schemas.openxmlformats.org/officeDocument/2006/relationships/hyperlink" Target="http://compass-style.org" TargetMode="External"/><Relationship Id="rId32" Type="http://schemas.openxmlformats.org/officeDocument/2006/relationships/hyperlink" Target="http://jquery.com" TargetMode="External"/><Relationship Id="rId33" Type="http://schemas.openxmlformats.org/officeDocument/2006/relationships/hyperlink" Target="http://codeigniter.com" TargetMode="External"/><Relationship Id="rId34" Type="http://schemas.openxmlformats.org/officeDocument/2006/relationships/hyperlink" Target="http://www.djangoproject.com" TargetMode="External"/><Relationship Id="rId35" Type="http://schemas.openxmlformats.org/officeDocument/2006/relationships/hyperlink" Target="http://dojotoolkit.org" TargetMode="External"/><Relationship Id="rId36" Type="http://schemas.openxmlformats.org/officeDocument/2006/relationships/hyperlink" Target="http://expressionengine.com" TargetMode="External"/><Relationship Id="rId37" Type="http://schemas.openxmlformats.org/officeDocument/2006/relationships/hyperlink" Target="http://developers.facebook.com" TargetMode="External"/><Relationship Id="rId38" Type="http://schemas.openxmlformats.org/officeDocument/2006/relationships/hyperlink" Target="http://developers.gigya.com" TargetMode="External"/><Relationship Id="rId39" Type="http://schemas.openxmlformats.org/officeDocument/2006/relationships/hyperlink" Target="http://developers.google.com/maps" TargetMode="External"/><Relationship Id="rId50" Type="http://schemas.openxmlformats.org/officeDocument/2006/relationships/hyperlink" Target="http://apache.org" TargetMode="External"/><Relationship Id="rId51" Type="http://schemas.openxmlformats.org/officeDocument/2006/relationships/hyperlink" Target="http://atlassian.com/software/jira" TargetMode="External"/><Relationship Id="rId52" Type="http://schemas.openxmlformats.org/officeDocument/2006/relationships/hyperlink" Target="http://git-scm.com" TargetMode="External"/><Relationship Id="rId53" Type="http://schemas.openxmlformats.org/officeDocument/2006/relationships/hyperlink" Target="http://apple.com/macosx" TargetMode="External"/><Relationship Id="rId54" Type="http://schemas.openxmlformats.org/officeDocument/2006/relationships/hyperlink" Target="http://johnmacfarlane.net/pandoc" TargetMode="External"/><Relationship Id="rId55" Type="http://schemas.openxmlformats.org/officeDocument/2006/relationships/hyperlink" Target="http://rvm.beginrescueend.com" TargetMode="External"/><Relationship Id="rId56" Type="http://schemas.openxmlformats.org/officeDocument/2006/relationships/hyperlink" Target="http://svn.apache.org" TargetMode="External"/><Relationship Id="rId57" Type="http://schemas.openxmlformats.org/officeDocument/2006/relationships/hyperlink" Target="http://tmux.sourceforge.net" TargetMode="External"/><Relationship Id="rId58" Type="http://schemas.openxmlformats.org/officeDocument/2006/relationships/hyperlink" Target="http://www.vim.org" TargetMode="External"/><Relationship Id="rId59" Type="http://schemas.openxmlformats.org/officeDocument/2006/relationships/hyperlink" Target="http://www.zsh.org" TargetMode="External"/><Relationship Id="rId70" Type="http://schemas.openxmlformats.org/officeDocument/2006/relationships/hyperlink" Target="http://mongodb.org" TargetMode="External"/><Relationship Id="rId71" Type="http://schemas.openxmlformats.org/officeDocument/2006/relationships/hyperlink" Target="http://mysql.com" TargetMode="External"/><Relationship Id="rId72" Type="http://schemas.openxmlformats.org/officeDocument/2006/relationships/hyperlink" Target="http://www.netbeans.com" TargetMode="External"/><Relationship Id="rId73" Type="http://schemas.openxmlformats.org/officeDocument/2006/relationships/hyperlink" Target="http://wiki.nginx.org" TargetMode="External"/><Relationship Id="rId74" Type="http://schemas.openxmlformats.org/officeDocument/2006/relationships/hyperlink" Target="http://www.oracle.com/us/products/applications/web-commerce/atg" TargetMode="External"/><Relationship Id="rId75" Type="http://schemas.openxmlformats.org/officeDocument/2006/relationships/hyperlink" Target="http://postgresql.org" TargetMode="External"/><Relationship Id="rId76" Type="http://schemas.openxmlformats.org/officeDocument/2006/relationships/hyperlink" Target="http://rake.rubyforge.org" TargetMode="External"/><Relationship Id="rId77" Type="http://schemas.openxmlformats.org/officeDocument/2006/relationships/hyperlink" Target="http://github.com/wycats/thor" TargetMode="External"/><Relationship Id="rId78" Type="http://schemas.openxmlformats.org/officeDocument/2006/relationships/hyperlink" Target="http://tomcat.apache.com" TargetMode="External"/><Relationship Id="rId79" Type="http://schemas.openxmlformats.org/officeDocument/2006/relationships/hyperlink" Target="http://ubuntu.com" TargetMode="External"/><Relationship Id="rId20" Type="http://schemas.openxmlformats.org/officeDocument/2006/relationships/hyperlink" Target="http://sass-lang.com" TargetMode="External"/><Relationship Id="rId21" Type="http://schemas.openxmlformats.org/officeDocument/2006/relationships/hyperlink" Target="http://coffeescript.org" TargetMode="External"/><Relationship Id="rId22" Type="http://schemas.openxmlformats.org/officeDocument/2006/relationships/hyperlink" Target="http://en.wikipedia.org/wiki/ERuby" TargetMode="External"/><Relationship Id="rId23" Type="http://schemas.openxmlformats.org/officeDocument/2006/relationships/hyperlink" Target="http://haml.info" TargetMode="External"/><Relationship Id="rId24" Type="http://schemas.openxmlformats.org/officeDocument/2006/relationships/hyperlink" Target="http://handlebarsjs.com" TargetMode="External"/><Relationship Id="rId25" Type="http://schemas.openxmlformats.org/officeDocument/2006/relationships/hyperlink" Target="http://www.demandware.com" TargetMode="External"/><Relationship Id="rId26" Type="http://schemas.openxmlformats.org/officeDocument/2006/relationships/hyperlink" Target="http://api.jquery.com/jquery.tmpl" TargetMode="External"/><Relationship Id="rId27" Type="http://schemas.openxmlformats.org/officeDocument/2006/relationships/hyperlink" Target="http://lesscss.org" TargetMode="External"/><Relationship Id="rId28" Type="http://schemas.openxmlformats.org/officeDocument/2006/relationships/hyperlink" Target="http://mustache.github.com" TargetMode="External"/><Relationship Id="rId29" Type="http://schemas.openxmlformats.org/officeDocument/2006/relationships/hyperlink" Target="http://smarty.net" TargetMode="External"/><Relationship Id="rId40" Type="http://schemas.openxmlformats.org/officeDocument/2006/relationships/hyperlink" Target="http://middlemanapp.com" TargetMode="External"/><Relationship Id="rId41" Type="http://schemas.openxmlformats.org/officeDocument/2006/relationships/hyperlink" Target="http://nodejs.org" TargetMode="External"/><Relationship Id="rId42" Type="http://schemas.openxmlformats.org/officeDocument/2006/relationships/hyperlink" Target="http://prototypejs.org" TargetMode="External"/><Relationship Id="rId43" Type="http://schemas.openxmlformats.org/officeDocument/2006/relationships/hyperlink" Target="http://requirejs.org" TargetMode="External"/><Relationship Id="rId44" Type="http://schemas.openxmlformats.org/officeDocument/2006/relationships/hyperlink" Target="http://rubyonrails.org" TargetMode="External"/><Relationship Id="rId45" Type="http://schemas.openxmlformats.org/officeDocument/2006/relationships/hyperlink" Target="http://sinatrarb.com" TargetMode="External"/><Relationship Id="rId46" Type="http://schemas.openxmlformats.org/officeDocument/2006/relationships/hyperlink" Target="http://dev.twitter.com" TargetMode="External"/><Relationship Id="rId47" Type="http://schemas.openxmlformats.org/officeDocument/2006/relationships/hyperlink" Target="http://wordpress.org" TargetMode="External"/><Relationship Id="rId48" Type="http://schemas.openxmlformats.org/officeDocument/2006/relationships/hyperlink" Target="http://developer.yahoo.com/yui" TargetMode="External"/><Relationship Id="rId49" Type="http://schemas.openxmlformats.org/officeDocument/2006/relationships/hyperlink" Target="http://framework.zend.com" TargetMode="External"/><Relationship Id="rId60" Type="http://schemas.openxmlformats.org/officeDocument/2006/relationships/hyperlink" Target="http://aws.amazon.com" TargetMode="External"/><Relationship Id="rId61" Type="http://schemas.openxmlformats.org/officeDocument/2006/relationships/hyperlink" Target="http://ant.apache.org" TargetMode="External"/><Relationship Id="rId62" Type="http://schemas.openxmlformats.org/officeDocument/2006/relationships/hyperlink" Target="http://developer.apple.com" TargetMode="External"/><Relationship Id="rId63" Type="http://schemas.openxmlformats.org/officeDocument/2006/relationships/hyperlink" Target="http://demandware.com" TargetMode="External"/><Relationship Id="rId64" Type="http://schemas.openxmlformats.org/officeDocument/2006/relationships/hyperlink" Target="http://eclipse.org" TargetMode="External"/><Relationship Id="rId65" Type="http://schemas.openxmlformats.org/officeDocument/2006/relationships/hyperlink" Target="http://macrabbit.com/espresso" TargetMode="External"/><Relationship Id="rId66" Type="http://schemas.openxmlformats.org/officeDocument/2006/relationships/hyperlink" Target="http://heroku.com" TargetMode="External"/><Relationship Id="rId67" Type="http://schemas.openxmlformats.org/officeDocument/2006/relationships/hyperlink" Target="http://jboss.org" TargetMode="External"/><Relationship Id="rId68" Type="http://schemas.openxmlformats.org/officeDocument/2006/relationships/hyperlink" Target="http://jetbrains.com/webstorm" TargetMode="External"/><Relationship Id="rId69" Type="http://schemas.openxmlformats.org/officeDocument/2006/relationships/hyperlink" Target="http://microsoft.com/visualstudio/en-us" TargetMode="External"/><Relationship Id="rId80" Type="http://schemas.openxmlformats.org/officeDocument/2006/relationships/hyperlink" Target="http://vagrantup.com" TargetMode="External"/><Relationship Id="rId81" Type="http://schemas.openxmlformats.org/officeDocument/2006/relationships/hyperlink" Target="http://virtualbox.org" TargetMode="External"/><Relationship Id="rId82" Type="http://schemas.openxmlformats.org/officeDocument/2006/relationships/hyperlink" Target="http://boardgamegeek.com/user/smtudor" TargetMode="External"/><Relationship Id="rId83" Type="http://schemas.openxmlformats.org/officeDocument/2006/relationships/hyperlink" Target="http://www.rdio.com/people/smtudor" TargetMode="External"/><Relationship Id="rId84" Type="http://schemas.openxmlformats.org/officeDocument/2006/relationships/hyperlink" Target="http://s17r.com" TargetMode="External"/><Relationship Id="rId85" Type="http://schemas.openxmlformats.org/officeDocument/2006/relationships/fontTable" Target="fontTable.xml"/><Relationship Id="rId86"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3c.org" TargetMode="External"/><Relationship Id="rId2" Type="http://schemas.openxmlformats.org/officeDocument/2006/relationships/hyperlink" Target="http://whatwg.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or\Dropbox\Resume\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C:\Users\studor\Dropbox\Resume\resume.dot</Template>
  <TotalTime>5</TotalTime>
  <Pages>4</Pages>
  <Words>900</Words>
  <Characters>5133</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6021</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Tudor</dc:creator>
  <cp:lastModifiedBy>Microsoft Office 用户</cp:lastModifiedBy>
  <cp:revision>3</cp:revision>
  <dcterms:created xsi:type="dcterms:W3CDTF">2012-05-23T21:15:00Z</dcterms:created>
  <dcterms:modified xsi:type="dcterms:W3CDTF">2017-02-16T13:14:00Z</dcterms:modified>
</cp:coreProperties>
</file>